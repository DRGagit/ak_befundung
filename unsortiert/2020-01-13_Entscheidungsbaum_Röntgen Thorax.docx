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7531" w14:textId="52AFC1B8" w:rsidR="000D57E5" w:rsidRPr="00E41A57" w:rsidRDefault="00E41A57" w:rsidP="008909B2">
      <w:pPr>
        <w:pStyle w:val="Titel"/>
        <w:rPr>
          <w:rFonts w:cs="Arial"/>
          <w:color w:val="auto"/>
          <w:sz w:val="40"/>
          <w:szCs w:val="48"/>
          <w:lang w:val="de-DE"/>
        </w:rPr>
      </w:pPr>
      <w:r w:rsidRPr="00E41A57">
        <w:rPr>
          <w:rFonts w:cs="Arial"/>
          <w:color w:val="auto"/>
          <w:sz w:val="40"/>
          <w:szCs w:val="48"/>
          <w:lang w:val="de-DE"/>
        </w:rPr>
        <w:t>Forum Junge Radiologie Suite | Röntgen-Thorax</w:t>
      </w:r>
    </w:p>
    <w:p w14:paraId="5E3F9FFB" w14:textId="77777777" w:rsidR="00B8348A" w:rsidRPr="00E41A57" w:rsidRDefault="00B8348A" w:rsidP="008909B2">
      <w:pPr>
        <w:rPr>
          <w:lang w:val="de-DE"/>
        </w:rPr>
      </w:pPr>
    </w:p>
    <w:p w14:paraId="49E94F74" w14:textId="77777777" w:rsidR="00213B00" w:rsidRPr="00E41A57" w:rsidRDefault="00213B00" w:rsidP="008909B2">
      <w:pPr>
        <w:rPr>
          <w:lang w:val="de-DE"/>
        </w:rPr>
      </w:pPr>
    </w:p>
    <w:p w14:paraId="1699E4DE" w14:textId="77777777" w:rsidR="00213B00" w:rsidRPr="00E41A57" w:rsidRDefault="00213B00" w:rsidP="008909B2">
      <w:pPr>
        <w:rPr>
          <w:lang w:val="de-DE"/>
        </w:rPr>
      </w:pPr>
    </w:p>
    <w:tbl>
      <w:tblPr>
        <w:tblStyle w:val="Tabellenraster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2552"/>
        <w:gridCol w:w="2693"/>
        <w:gridCol w:w="2647"/>
      </w:tblGrid>
      <w:tr w:rsidR="008F7DC8" w:rsidRPr="008B23C8" w14:paraId="4743A7B5" w14:textId="77777777" w:rsidTr="00F76F7A">
        <w:tc>
          <w:tcPr>
            <w:tcW w:w="9877" w:type="dxa"/>
            <w:gridSpan w:val="4"/>
            <w:shd w:val="clear" w:color="auto" w:fill="D9D9D9" w:themeFill="background1" w:themeFillShade="D9"/>
            <w:vAlign w:val="center"/>
          </w:tcPr>
          <w:p w14:paraId="28EDD651" w14:textId="77777777" w:rsidR="008F7DC8" w:rsidRPr="008B23C8" w:rsidRDefault="008F7DC8" w:rsidP="00E00374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bookmarkStart w:id="0" w:name="_Hlk530664463"/>
            <w:r w:rsidRPr="008B23C8">
              <w:rPr>
                <w:rFonts w:ascii="Arial" w:hAnsi="Arial" w:cs="Arial"/>
                <w:b/>
                <w:sz w:val="20"/>
                <w:lang w:val="en-GB"/>
              </w:rPr>
              <w:t>Approver</w:t>
            </w:r>
          </w:p>
        </w:tc>
      </w:tr>
      <w:tr w:rsidR="008F7DC8" w:rsidRPr="008B23C8" w14:paraId="508C0C60" w14:textId="77777777" w:rsidTr="00E41A57">
        <w:tc>
          <w:tcPr>
            <w:tcW w:w="1985" w:type="dxa"/>
            <w:vAlign w:val="center"/>
          </w:tcPr>
          <w:p w14:paraId="0985B322" w14:textId="77777777" w:rsidR="008F7DC8" w:rsidRPr="008B23C8" w:rsidRDefault="008F7DC8" w:rsidP="00E00374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 w:rsidRPr="008B23C8">
              <w:rPr>
                <w:rFonts w:ascii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2552" w:type="dxa"/>
            <w:vAlign w:val="center"/>
          </w:tcPr>
          <w:p w14:paraId="6935D3CD" w14:textId="3DAB9D6A" w:rsidR="008F7DC8" w:rsidRPr="00E41A57" w:rsidRDefault="00E41A57" w:rsidP="008909B2">
            <w:pPr>
              <w:rPr>
                <w:b/>
                <w:bCs/>
              </w:rPr>
            </w:pPr>
            <w:r w:rsidRPr="00E41A57">
              <w:rPr>
                <w:b/>
                <w:bCs/>
              </w:rPr>
              <w:t>Institution</w:t>
            </w:r>
          </w:p>
        </w:tc>
        <w:tc>
          <w:tcPr>
            <w:tcW w:w="2693" w:type="dxa"/>
            <w:vAlign w:val="center"/>
          </w:tcPr>
          <w:p w14:paraId="510B3F01" w14:textId="77777777" w:rsidR="008F7DC8" w:rsidRPr="00E41A57" w:rsidRDefault="008F7DC8" w:rsidP="008909B2">
            <w:pPr>
              <w:rPr>
                <w:b/>
                <w:bCs/>
              </w:rPr>
            </w:pPr>
            <w:r w:rsidRPr="00E41A57">
              <w:rPr>
                <w:b/>
                <w:bCs/>
              </w:rPr>
              <w:t>Name</w:t>
            </w:r>
          </w:p>
        </w:tc>
        <w:tc>
          <w:tcPr>
            <w:tcW w:w="2647" w:type="dxa"/>
            <w:vAlign w:val="center"/>
          </w:tcPr>
          <w:p w14:paraId="377CF9E8" w14:textId="77777777" w:rsidR="008F7DC8" w:rsidRPr="008B23C8" w:rsidRDefault="008F7DC8" w:rsidP="00E00374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 w:rsidRPr="008B23C8">
              <w:rPr>
                <w:rFonts w:ascii="Arial" w:hAnsi="Arial" w:cs="Arial"/>
                <w:b/>
                <w:sz w:val="20"/>
                <w:lang w:val="en-GB"/>
              </w:rPr>
              <w:t>Signature</w:t>
            </w:r>
          </w:p>
        </w:tc>
      </w:tr>
      <w:tr w:rsidR="008F7DC8" w:rsidRPr="008B23C8" w14:paraId="3732E720" w14:textId="77777777" w:rsidTr="00E41A57">
        <w:trPr>
          <w:trHeight w:val="311"/>
        </w:trPr>
        <w:tc>
          <w:tcPr>
            <w:tcW w:w="1985" w:type="dxa"/>
            <w:vAlign w:val="center"/>
          </w:tcPr>
          <w:p w14:paraId="27C3A993" w14:textId="785A383D" w:rsidR="00F76F7A" w:rsidRPr="008B23C8" w:rsidRDefault="00E41A57" w:rsidP="00E41A57">
            <w:r>
              <w:t>11.06.2019</w:t>
            </w:r>
          </w:p>
        </w:tc>
        <w:tc>
          <w:tcPr>
            <w:tcW w:w="2552" w:type="dxa"/>
            <w:vAlign w:val="center"/>
          </w:tcPr>
          <w:p w14:paraId="184D390F" w14:textId="558151B8" w:rsidR="008F7DC8" w:rsidRPr="008B23C8" w:rsidRDefault="00E41A57" w:rsidP="00E41A57">
            <w:r>
              <w:t xml:space="preserve">Forum </w:t>
            </w:r>
            <w:proofErr w:type="spellStart"/>
            <w:r>
              <w:t>Junge</w:t>
            </w:r>
            <w:proofErr w:type="spellEnd"/>
            <w:r>
              <w:t xml:space="preserve"> </w:t>
            </w:r>
            <w:proofErr w:type="spellStart"/>
            <w:r>
              <w:t>Radiologie</w:t>
            </w:r>
            <w:proofErr w:type="spellEnd"/>
          </w:p>
        </w:tc>
        <w:tc>
          <w:tcPr>
            <w:tcW w:w="2693" w:type="dxa"/>
            <w:vAlign w:val="center"/>
          </w:tcPr>
          <w:p w14:paraId="6592A0F4" w14:textId="54CA2DAF" w:rsidR="008F7DC8" w:rsidRPr="008B23C8" w:rsidRDefault="00E41A57" w:rsidP="00E41A57">
            <w:proofErr w:type="spellStart"/>
            <w:r>
              <w:t>Dr.</w:t>
            </w:r>
            <w:proofErr w:type="spellEnd"/>
            <w:r>
              <w:t xml:space="preserve"> Stephan </w:t>
            </w:r>
            <w:proofErr w:type="spellStart"/>
            <w:r>
              <w:t>Ellmann</w:t>
            </w:r>
            <w:proofErr w:type="spellEnd"/>
            <w:r>
              <w:t xml:space="preserve"> </w:t>
            </w:r>
          </w:p>
        </w:tc>
        <w:tc>
          <w:tcPr>
            <w:tcW w:w="2647" w:type="dxa"/>
            <w:vAlign w:val="center"/>
          </w:tcPr>
          <w:p w14:paraId="4535ACCC" w14:textId="7B8D7CDE" w:rsidR="008F7DC8" w:rsidRPr="008B23C8" w:rsidRDefault="00E41A57" w:rsidP="00E41A57">
            <w:r>
              <w:t xml:space="preserve">Per App </w:t>
            </w:r>
          </w:p>
        </w:tc>
      </w:tr>
      <w:tr w:rsidR="00F76F7A" w:rsidRPr="008B23C8" w14:paraId="6CC53D82" w14:textId="77777777" w:rsidTr="00F76F7A">
        <w:trPr>
          <w:trHeight w:val="311"/>
        </w:trPr>
        <w:tc>
          <w:tcPr>
            <w:tcW w:w="9877" w:type="dxa"/>
            <w:gridSpan w:val="4"/>
            <w:shd w:val="clear" w:color="auto" w:fill="D9D9D9" w:themeFill="background1" w:themeFillShade="D9"/>
          </w:tcPr>
          <w:p w14:paraId="3535D1FA" w14:textId="11BF835D" w:rsidR="00F76F7A" w:rsidRPr="008B23C8" w:rsidRDefault="00E41A57" w:rsidP="00F76F7A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Medical Editor</w:t>
            </w:r>
            <w:r w:rsidR="00F76F7A" w:rsidRPr="008B23C8">
              <w:rPr>
                <w:rFonts w:ascii="Arial" w:hAnsi="Arial" w:cs="Arial"/>
                <w:b/>
                <w:sz w:val="20"/>
                <w:lang w:val="en-GB"/>
              </w:rPr>
              <w:t xml:space="preserve"> </w:t>
            </w:r>
          </w:p>
        </w:tc>
      </w:tr>
      <w:tr w:rsidR="00F76F7A" w:rsidRPr="008B23C8" w14:paraId="25552F52" w14:textId="77777777" w:rsidTr="00E41A57">
        <w:trPr>
          <w:trHeight w:val="311"/>
        </w:trPr>
        <w:tc>
          <w:tcPr>
            <w:tcW w:w="1985" w:type="dxa"/>
            <w:vAlign w:val="center"/>
          </w:tcPr>
          <w:p w14:paraId="2A4FA0A7" w14:textId="274A1244" w:rsidR="00F76F7A" w:rsidRPr="008B23C8" w:rsidRDefault="00F76F7A" w:rsidP="00F76F7A">
            <w:r w:rsidRPr="008B23C8">
              <w:rPr>
                <w:b/>
              </w:rPr>
              <w:t>Date</w:t>
            </w:r>
          </w:p>
        </w:tc>
        <w:tc>
          <w:tcPr>
            <w:tcW w:w="2552" w:type="dxa"/>
            <w:vAlign w:val="center"/>
          </w:tcPr>
          <w:p w14:paraId="4BD2DD71" w14:textId="0062A6F6" w:rsidR="00F76F7A" w:rsidRPr="00E41A57" w:rsidRDefault="00E41A57" w:rsidP="00F76F7A">
            <w:pPr>
              <w:rPr>
                <w:b/>
                <w:bCs/>
              </w:rPr>
            </w:pPr>
            <w:r w:rsidRPr="00E41A57">
              <w:rPr>
                <w:b/>
                <w:bCs/>
              </w:rPr>
              <w:t>Institution</w:t>
            </w:r>
          </w:p>
        </w:tc>
        <w:tc>
          <w:tcPr>
            <w:tcW w:w="2693" w:type="dxa"/>
            <w:vAlign w:val="center"/>
          </w:tcPr>
          <w:p w14:paraId="7386096C" w14:textId="5409CEB2" w:rsidR="00F76F7A" w:rsidRPr="00E41A57" w:rsidRDefault="00F76F7A" w:rsidP="00F76F7A">
            <w:pPr>
              <w:rPr>
                <w:b/>
                <w:bCs/>
              </w:rPr>
            </w:pPr>
            <w:r w:rsidRPr="00E41A57">
              <w:rPr>
                <w:b/>
                <w:bCs/>
              </w:rPr>
              <w:t>Name</w:t>
            </w:r>
          </w:p>
        </w:tc>
        <w:tc>
          <w:tcPr>
            <w:tcW w:w="2647" w:type="dxa"/>
            <w:vAlign w:val="center"/>
          </w:tcPr>
          <w:p w14:paraId="7824581C" w14:textId="174B52D7" w:rsidR="00F76F7A" w:rsidRPr="008B23C8" w:rsidRDefault="00F76F7A" w:rsidP="00F76F7A">
            <w:r w:rsidRPr="008B23C8">
              <w:rPr>
                <w:b/>
              </w:rPr>
              <w:t>Signature</w:t>
            </w:r>
          </w:p>
        </w:tc>
      </w:tr>
      <w:tr w:rsidR="00F76F7A" w:rsidRPr="008B23C8" w14:paraId="136AE5A3" w14:textId="77777777" w:rsidTr="00E41A57">
        <w:trPr>
          <w:trHeight w:val="311"/>
        </w:trPr>
        <w:tc>
          <w:tcPr>
            <w:tcW w:w="1985" w:type="dxa"/>
          </w:tcPr>
          <w:p w14:paraId="5693A6F1" w14:textId="0713A5B3" w:rsidR="00F76F7A" w:rsidRPr="008B23C8" w:rsidRDefault="00E41A57" w:rsidP="00F76F7A">
            <w:r>
              <w:t xml:space="preserve">11.06.2019 </w:t>
            </w:r>
          </w:p>
        </w:tc>
        <w:tc>
          <w:tcPr>
            <w:tcW w:w="2552" w:type="dxa"/>
          </w:tcPr>
          <w:p w14:paraId="7978629C" w14:textId="434CF6C5" w:rsidR="00F76F7A" w:rsidRPr="008B23C8" w:rsidRDefault="00E41A57" w:rsidP="00F76F7A">
            <w:r>
              <w:t>Smart Reporting</w:t>
            </w:r>
          </w:p>
        </w:tc>
        <w:tc>
          <w:tcPr>
            <w:tcW w:w="2693" w:type="dxa"/>
          </w:tcPr>
          <w:p w14:paraId="1A6BEC91" w14:textId="0B4BD824" w:rsidR="00F76F7A" w:rsidRPr="008B23C8" w:rsidRDefault="00E41A57" w:rsidP="00F76F7A">
            <w:proofErr w:type="spellStart"/>
            <w:r>
              <w:t>Dr.</w:t>
            </w:r>
            <w:proofErr w:type="spellEnd"/>
            <w:r>
              <w:t xml:space="preserve"> Anna </w:t>
            </w:r>
            <w:proofErr w:type="spellStart"/>
            <w:r>
              <w:t>Tattermusch</w:t>
            </w:r>
            <w:proofErr w:type="spellEnd"/>
            <w:r>
              <w:t xml:space="preserve"> </w:t>
            </w:r>
          </w:p>
        </w:tc>
        <w:tc>
          <w:tcPr>
            <w:tcW w:w="2647" w:type="dxa"/>
          </w:tcPr>
          <w:p w14:paraId="395F2DC0" w14:textId="565E9F57" w:rsidR="00F76F7A" w:rsidRPr="008B23C8" w:rsidRDefault="00E41A57" w:rsidP="00F76F7A">
            <w:r>
              <w:t>Per App</w:t>
            </w:r>
          </w:p>
        </w:tc>
      </w:tr>
      <w:tr w:rsidR="00F76F7A" w:rsidRPr="008B23C8" w14:paraId="525184DE" w14:textId="77777777" w:rsidTr="00F76F7A">
        <w:tc>
          <w:tcPr>
            <w:tcW w:w="9877" w:type="dxa"/>
            <w:gridSpan w:val="4"/>
            <w:shd w:val="clear" w:color="auto" w:fill="D9D9D9" w:themeFill="background1" w:themeFillShade="D9"/>
            <w:vAlign w:val="center"/>
          </w:tcPr>
          <w:p w14:paraId="36D9885F" w14:textId="77777777" w:rsidR="00F76F7A" w:rsidRPr="008B23C8" w:rsidRDefault="00F76F7A" w:rsidP="00F76F7A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 w:rsidRPr="008B23C8">
              <w:rPr>
                <w:rFonts w:ascii="Arial" w:hAnsi="Arial" w:cs="Arial"/>
                <w:b/>
                <w:sz w:val="20"/>
                <w:lang w:val="en-GB"/>
              </w:rPr>
              <w:t>Author</w:t>
            </w:r>
          </w:p>
        </w:tc>
      </w:tr>
      <w:tr w:rsidR="00F76F7A" w:rsidRPr="008B23C8" w14:paraId="4184C32F" w14:textId="77777777" w:rsidTr="00E41A57">
        <w:tc>
          <w:tcPr>
            <w:tcW w:w="1985" w:type="dxa"/>
            <w:vAlign w:val="center"/>
          </w:tcPr>
          <w:p w14:paraId="1C63291E" w14:textId="77777777" w:rsidR="00F76F7A" w:rsidRPr="008B23C8" w:rsidRDefault="00F76F7A" w:rsidP="00F76F7A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 w:rsidRPr="008B23C8">
              <w:rPr>
                <w:rFonts w:ascii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2552" w:type="dxa"/>
            <w:vAlign w:val="center"/>
          </w:tcPr>
          <w:p w14:paraId="232D3007" w14:textId="273C99DA" w:rsidR="00F76F7A" w:rsidRPr="00E41A57" w:rsidRDefault="00E41A57" w:rsidP="00F76F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Institution </w:t>
            </w:r>
          </w:p>
        </w:tc>
        <w:tc>
          <w:tcPr>
            <w:tcW w:w="2693" w:type="dxa"/>
            <w:vAlign w:val="center"/>
          </w:tcPr>
          <w:p w14:paraId="17984500" w14:textId="77777777" w:rsidR="00F76F7A" w:rsidRPr="00E41A57" w:rsidRDefault="00F76F7A" w:rsidP="00F76F7A">
            <w:pPr>
              <w:rPr>
                <w:b/>
                <w:bCs/>
              </w:rPr>
            </w:pPr>
            <w:r w:rsidRPr="00E41A57">
              <w:rPr>
                <w:b/>
                <w:bCs/>
              </w:rPr>
              <w:t>Name</w:t>
            </w:r>
          </w:p>
        </w:tc>
        <w:tc>
          <w:tcPr>
            <w:tcW w:w="2647" w:type="dxa"/>
            <w:vAlign w:val="center"/>
          </w:tcPr>
          <w:p w14:paraId="479BDD47" w14:textId="77777777" w:rsidR="00F76F7A" w:rsidRPr="008B23C8" w:rsidRDefault="00F76F7A" w:rsidP="00F76F7A">
            <w:pPr>
              <w:pStyle w:val="KeinLeerraum"/>
              <w:spacing w:before="60" w:after="60"/>
              <w:rPr>
                <w:rFonts w:ascii="Arial" w:hAnsi="Arial" w:cs="Arial"/>
                <w:b/>
                <w:sz w:val="20"/>
                <w:lang w:val="en-GB"/>
              </w:rPr>
            </w:pPr>
            <w:r w:rsidRPr="008B23C8">
              <w:rPr>
                <w:rFonts w:ascii="Arial" w:hAnsi="Arial" w:cs="Arial"/>
                <w:b/>
                <w:sz w:val="20"/>
                <w:lang w:val="en-GB"/>
              </w:rPr>
              <w:t>Signature</w:t>
            </w:r>
          </w:p>
        </w:tc>
      </w:tr>
      <w:tr w:rsidR="00F76F7A" w:rsidRPr="008B23C8" w14:paraId="28E2CB49" w14:textId="77777777" w:rsidTr="00E41A57">
        <w:trPr>
          <w:trHeight w:val="311"/>
        </w:trPr>
        <w:tc>
          <w:tcPr>
            <w:tcW w:w="1985" w:type="dxa"/>
          </w:tcPr>
          <w:p w14:paraId="1D40CC7A" w14:textId="6E93ADB7" w:rsidR="00F76F7A" w:rsidRPr="008B23C8" w:rsidRDefault="00E41A57" w:rsidP="00F76F7A">
            <w:r>
              <w:t xml:space="preserve">11.06.2019 </w:t>
            </w:r>
          </w:p>
        </w:tc>
        <w:tc>
          <w:tcPr>
            <w:tcW w:w="2552" w:type="dxa"/>
          </w:tcPr>
          <w:p w14:paraId="5FA4D4B5" w14:textId="77777777" w:rsidR="00F76F7A" w:rsidRDefault="00E41A57" w:rsidP="00F76F7A">
            <w:r>
              <w:t xml:space="preserve">Forum </w:t>
            </w:r>
            <w:proofErr w:type="spellStart"/>
            <w:r>
              <w:t>Junge</w:t>
            </w:r>
            <w:proofErr w:type="spellEnd"/>
            <w:r>
              <w:t xml:space="preserve"> </w:t>
            </w:r>
            <w:proofErr w:type="spellStart"/>
            <w:r>
              <w:t>Radiologie</w:t>
            </w:r>
            <w:proofErr w:type="spellEnd"/>
            <w:r>
              <w:t xml:space="preserve"> </w:t>
            </w:r>
          </w:p>
          <w:p w14:paraId="59F11519" w14:textId="6718C4C2" w:rsidR="00E372F5" w:rsidRPr="008B23C8" w:rsidRDefault="00E372F5" w:rsidP="00F76F7A">
            <w:r>
              <w:t>Smart Reporting</w:t>
            </w:r>
          </w:p>
        </w:tc>
        <w:tc>
          <w:tcPr>
            <w:tcW w:w="2693" w:type="dxa"/>
          </w:tcPr>
          <w:p w14:paraId="46F67F6A" w14:textId="77777777" w:rsidR="00F76F7A" w:rsidRDefault="001B72CF" w:rsidP="00F76F7A">
            <w:proofErr w:type="spellStart"/>
            <w:r>
              <w:t>Dr.</w:t>
            </w:r>
            <w:proofErr w:type="spellEnd"/>
            <w:r>
              <w:t xml:space="preserve"> Dominik Nörenberg </w:t>
            </w:r>
          </w:p>
          <w:p w14:paraId="10C34371" w14:textId="47A2F99D" w:rsidR="001B72CF" w:rsidRPr="008B23C8" w:rsidRDefault="001B72CF" w:rsidP="00F76F7A">
            <w:r>
              <w:t xml:space="preserve">Forum </w:t>
            </w:r>
            <w:proofErr w:type="spellStart"/>
            <w:r>
              <w:t>Junge</w:t>
            </w:r>
            <w:proofErr w:type="spellEnd"/>
            <w:r>
              <w:t xml:space="preserve"> </w:t>
            </w:r>
            <w:proofErr w:type="spellStart"/>
            <w:r>
              <w:t>Radiologie</w:t>
            </w:r>
            <w:proofErr w:type="spellEnd"/>
            <w:r>
              <w:t xml:space="preserve"> </w:t>
            </w:r>
            <w:proofErr w:type="spellStart"/>
            <w:r>
              <w:t>Mitglieder</w:t>
            </w:r>
            <w:proofErr w:type="spellEnd"/>
            <w:r>
              <w:t xml:space="preserve"> </w:t>
            </w:r>
            <w:bookmarkStart w:id="1" w:name="_GoBack"/>
            <w:bookmarkEnd w:id="1"/>
          </w:p>
        </w:tc>
        <w:tc>
          <w:tcPr>
            <w:tcW w:w="2647" w:type="dxa"/>
          </w:tcPr>
          <w:p w14:paraId="2DFEF3FC" w14:textId="6BDEE456" w:rsidR="00F76F7A" w:rsidRPr="008B23C8" w:rsidRDefault="00E372F5" w:rsidP="00F76F7A">
            <w:r>
              <w:t xml:space="preserve">Per App </w:t>
            </w:r>
          </w:p>
        </w:tc>
      </w:tr>
    </w:tbl>
    <w:p w14:paraId="794F643B" w14:textId="77777777" w:rsidR="00B30F44" w:rsidRPr="008B23C8" w:rsidRDefault="00B30F44" w:rsidP="008909B2"/>
    <w:bookmarkEnd w:id="0"/>
    <w:p w14:paraId="46FD7E70" w14:textId="77777777" w:rsidR="00B30F44" w:rsidRPr="008B23C8" w:rsidRDefault="00B30F44" w:rsidP="008909B2"/>
    <w:p w14:paraId="05E85BA5" w14:textId="43016DE1" w:rsidR="00B8348A" w:rsidRDefault="00B8348A" w:rsidP="001B72CF">
      <w:pPr>
        <w:spacing w:before="100" w:beforeAutospacing="1" w:after="100" w:afterAutospacing="1"/>
      </w:pPr>
    </w:p>
    <w:p w14:paraId="28E137EB" w14:textId="632AEA6A" w:rsidR="001B72CF" w:rsidRDefault="001B72CF" w:rsidP="001B72CF">
      <w:pPr>
        <w:spacing w:before="100" w:beforeAutospacing="1" w:after="100" w:afterAutospacing="1"/>
      </w:pPr>
    </w:p>
    <w:p w14:paraId="006FDF9F" w14:textId="5EE27495" w:rsidR="001B72CF" w:rsidRDefault="001B72CF" w:rsidP="001B72CF">
      <w:pPr>
        <w:spacing w:before="100" w:beforeAutospacing="1" w:after="100" w:afterAutospacing="1"/>
      </w:pPr>
    </w:p>
    <w:p w14:paraId="309F5D36" w14:textId="6CC7A0D4" w:rsidR="001B72CF" w:rsidRDefault="001B72CF" w:rsidP="001B72CF">
      <w:pPr>
        <w:spacing w:before="100" w:beforeAutospacing="1" w:after="100" w:afterAutospacing="1"/>
      </w:pPr>
    </w:p>
    <w:p w14:paraId="4171D868" w14:textId="4787DD21" w:rsidR="001B72CF" w:rsidRDefault="001B72CF" w:rsidP="001B72CF">
      <w:pPr>
        <w:spacing w:before="100" w:beforeAutospacing="1" w:after="100" w:afterAutospacing="1"/>
      </w:pPr>
    </w:p>
    <w:p w14:paraId="423B228A" w14:textId="71A8E305" w:rsidR="001B72CF" w:rsidRDefault="001B72CF" w:rsidP="001B72CF">
      <w:pPr>
        <w:spacing w:before="100" w:beforeAutospacing="1" w:after="100" w:afterAutospacing="1"/>
      </w:pPr>
    </w:p>
    <w:p w14:paraId="771A1D51" w14:textId="3FE398D9" w:rsidR="001B72CF" w:rsidRDefault="001B72CF" w:rsidP="001B72CF">
      <w:pPr>
        <w:spacing w:before="100" w:beforeAutospacing="1" w:after="100" w:afterAutospacing="1"/>
      </w:pPr>
    </w:p>
    <w:p w14:paraId="196B9061" w14:textId="4E8EA105" w:rsidR="001B72CF" w:rsidRDefault="001B72CF" w:rsidP="001B72CF">
      <w:pPr>
        <w:spacing w:before="100" w:beforeAutospacing="1" w:after="100" w:afterAutospacing="1"/>
      </w:pPr>
    </w:p>
    <w:p w14:paraId="50C4171B" w14:textId="0DB73BEE" w:rsidR="001B72CF" w:rsidRDefault="001B72CF" w:rsidP="001B72CF">
      <w:pPr>
        <w:spacing w:before="100" w:beforeAutospacing="1" w:after="100" w:afterAutospacing="1"/>
      </w:pPr>
    </w:p>
    <w:p w14:paraId="4982DA20" w14:textId="3BF6CE19" w:rsidR="001B72CF" w:rsidRDefault="001B72CF" w:rsidP="001B72CF">
      <w:pPr>
        <w:spacing w:before="100" w:beforeAutospacing="1" w:after="100" w:afterAutospacing="1"/>
      </w:pPr>
    </w:p>
    <w:p w14:paraId="064D7212" w14:textId="641DDFF9" w:rsidR="001B72CF" w:rsidRDefault="001B72CF" w:rsidP="001B72CF">
      <w:pPr>
        <w:spacing w:before="100" w:beforeAutospacing="1" w:after="100" w:afterAutospacing="1"/>
      </w:pPr>
    </w:p>
    <w:p w14:paraId="69263F94" w14:textId="7B61EEB9" w:rsidR="001B72CF" w:rsidRDefault="001B72CF" w:rsidP="001B72CF">
      <w:pPr>
        <w:spacing w:before="100" w:beforeAutospacing="1" w:after="100" w:afterAutospacing="1"/>
      </w:pPr>
    </w:p>
    <w:p w14:paraId="771026DD" w14:textId="41AFEFA2" w:rsidR="001B72CF" w:rsidRDefault="001B72CF" w:rsidP="001B72CF">
      <w:pPr>
        <w:spacing w:before="100" w:beforeAutospacing="1" w:after="100" w:afterAutospacing="1"/>
      </w:pPr>
    </w:p>
    <w:p w14:paraId="158903BA" w14:textId="4460C34C" w:rsidR="001B72CF" w:rsidRDefault="001B72CF" w:rsidP="001B72CF">
      <w:pPr>
        <w:spacing w:before="100" w:beforeAutospacing="1" w:after="100" w:afterAutospacing="1"/>
      </w:pPr>
    </w:p>
    <w:p w14:paraId="20AEBB13" w14:textId="77777777" w:rsidR="001B72CF" w:rsidRPr="001B72CF" w:rsidRDefault="001B72CF" w:rsidP="0011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Prozedur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Procedure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A4B8950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Prozedur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6EDFB1DA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Prozedur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6B6F8B3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6FB24A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Röntgen-Thorax in 2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Ebenen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176A6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Röntgen-Thorax in 1 Ebene (im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Stehen)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959704B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35D1A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6B8B66E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Beurteilbarkeit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73B6DB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DED7B9E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Gut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AC50A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Eingeschränkt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A0462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Aufgrund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2B12F4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26E6A3D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Recussus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nicht vollständig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abgebildet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EE84A6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Apikale Lungenanteile nicht vollständig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abgebildet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63A0A9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Verdrehte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E172A65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Unzureichende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Inspiration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C2249A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0325D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BCEEF7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diagnostisch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C64E19" w14:textId="30151DF5" w:rsid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Begründung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352B0CF5" w14:textId="77777777" w:rsidR="001B72CF" w:rsidRPr="001B72CF" w:rsidRDefault="001B72CF" w:rsidP="001B72CF">
      <w:pPr>
        <w:spacing w:before="100" w:beforeAutospacing="1" w:after="100" w:afterAutospacing="1"/>
        <w:ind w:left="36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p w14:paraId="0EAEFE0F" w14:textId="77777777" w:rsidR="001B72CF" w:rsidRPr="001B72CF" w:rsidRDefault="001B72CF" w:rsidP="0011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Klinische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Clinical Information]</w:t>
      </w:r>
    </w:p>
    <w:p w14:paraId="6A554B5B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Klinische Angaben /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Fragestellung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6538CDF4" w14:textId="4F9CDB62" w:rsid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F992A46" w14:textId="77777777" w:rsidR="001B72CF" w:rsidRPr="001B72CF" w:rsidRDefault="001B72CF" w:rsidP="001B72CF">
      <w:pPr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p w14:paraId="4F41F90F" w14:textId="77777777" w:rsidR="001B72CF" w:rsidRPr="001B72CF" w:rsidRDefault="001B72CF" w:rsidP="0011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Voruntersuchung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Comparison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0FC921C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Voruntersuchung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647E17F5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Voraufnahme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469FF6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177CD6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Keine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0F26EE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Eine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555BB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Modalität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1AD60F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36DAE8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Röntgen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1CC95B4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980A7D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D706B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28B7B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741D306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Datum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ED818A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Mehrere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374C2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Modalität - letzte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Voraufnahme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B728EC6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4DC2AC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Röntgen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610C6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2485A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29570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FB7F5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6509BAD" w14:textId="01588E12" w:rsid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Datum - letzte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Voraufnahme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3D4EF3C6" w14:textId="77777777" w:rsidR="001B72CF" w:rsidRDefault="001B72CF" w:rsidP="001B72CF">
      <w:pPr>
        <w:spacing w:before="100" w:beforeAutospacing="1" w:after="100" w:afterAutospacing="1"/>
        <w:ind w:left="36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p w14:paraId="5D70ED86" w14:textId="77777777" w:rsidR="001B72CF" w:rsidRPr="001B72CF" w:rsidRDefault="001B72CF" w:rsidP="0011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Befund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Findings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05517ED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Fremdmaterial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6B83CEAA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Fremdmaterial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Plus-Minus-Checkbox]</w:t>
      </w:r>
    </w:p>
    <w:p w14:paraId="3A9C3B5B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Details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69DE59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27E331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7AD3A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916360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ZVK / Venöse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Zugänge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24C479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ZVK / Venöse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Zugänge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1924CC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98E4E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91837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16D9CD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ZVK V. jugularis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269C75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54CD86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01674C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5889F6B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C9B15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37A4B2D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6EAFD6" w14:textId="77777777" w:rsidR="001B72CF" w:rsidRPr="001B72CF" w:rsidRDefault="001B72CF" w:rsidP="00117EE1">
      <w:pPr>
        <w:numPr>
          <w:ilvl w:val="0"/>
          <w:numId w:val="3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Der ZVK via V. jugularis rechts...  [Term]</w:t>
      </w:r>
    </w:p>
    <w:p w14:paraId="655C7FA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 xml:space="preserve">ZVK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jugularis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289929F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6ECBB5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2DB7F5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09B1608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D039A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733FF6F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F1FFA0" w14:textId="77777777" w:rsidR="001B72CF" w:rsidRPr="001B72CF" w:rsidRDefault="001B72CF" w:rsidP="00117EE1">
      <w:pPr>
        <w:numPr>
          <w:ilvl w:val="0"/>
          <w:numId w:val="4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Der ZVK via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jugularis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links...  [Term]</w:t>
      </w:r>
    </w:p>
    <w:p w14:paraId="19E8894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ZVK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subclavia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rechts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08E613ED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D971CF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94061C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25F465A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BECF81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3CF628D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8A0A43" w14:textId="77777777" w:rsidR="001B72CF" w:rsidRPr="001B72CF" w:rsidRDefault="001B72CF" w:rsidP="00117EE1">
      <w:pPr>
        <w:numPr>
          <w:ilvl w:val="0"/>
          <w:numId w:val="5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Der ZVK via V. subclavia rechts...  [Term]</w:t>
      </w:r>
    </w:p>
    <w:p w14:paraId="2CB888B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ZVK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subclavia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3E621FFC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571ED4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A8716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6F12F6C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92D86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2D8507F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905890" w14:textId="77777777" w:rsidR="001B72CF" w:rsidRPr="001B72CF" w:rsidRDefault="001B72CF" w:rsidP="00117EE1">
      <w:pPr>
        <w:numPr>
          <w:ilvl w:val="0"/>
          <w:numId w:val="6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Der ZVK via V. subclavia rechts...  [Term]</w:t>
      </w:r>
    </w:p>
    <w:p w14:paraId="33A27C7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B8E514C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DD1CFE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Port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220EDD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Port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6A0F95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88B771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65B04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D28BA0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Port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rechtspektoral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76AD9C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9EF23B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6393E5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7D18EE1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73A0F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2EF2A95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57AD13" w14:textId="77777777" w:rsidR="001B72CF" w:rsidRPr="001B72CF" w:rsidRDefault="001B72CF" w:rsidP="00117EE1">
      <w:pPr>
        <w:numPr>
          <w:ilvl w:val="0"/>
          <w:numId w:val="7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Der ZVK in der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V.jugularis</w:t>
      </w:r>
      <w:proofErr w:type="spellEnd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rechts...  [Term]</w:t>
      </w:r>
    </w:p>
    <w:p w14:paraId="7497816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Port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linkspektoral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4C1B8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Spitze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9C9762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C62A6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5D559DC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Cavoatrialer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Übergang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89234B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Einmündung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V.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brachiocephalica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V. cava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superior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List Element]</w:t>
      </w:r>
    </w:p>
    <w:p w14:paraId="5BFCC8B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BABE5FA" w14:textId="77777777" w:rsidR="001B72CF" w:rsidRPr="001B72CF" w:rsidRDefault="001B72CF" w:rsidP="00117EE1">
      <w:pPr>
        <w:numPr>
          <w:ilvl w:val="0"/>
          <w:numId w:val="8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Der ZVK in der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V.jugularis</w:t>
      </w:r>
      <w:proofErr w:type="spellEnd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links...  [Term]</w:t>
      </w:r>
    </w:p>
    <w:p w14:paraId="5CA259B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B58E6F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7CA2A7D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Trachealtubus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70DCFD5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7EAC11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3FDAD3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5EA595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A713F7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Korrekte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9C4CD6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Entfernung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Tubusspitze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Carina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83C85B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E25409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39BEAAA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2A6544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1FD540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Trachealkanüle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8CAD7E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5E8694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1CA77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51105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ECB57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Korrekte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FA98F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CBAD99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9CFAD5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388AA9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72C62D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Magensonde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D9A09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Spitze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3F26E5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7FBCE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7E8D5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B01D90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Regelrecht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0F02D9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abgebildet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112B4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abgebildet, mutmaßlich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infradiaphragmal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B5480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9A536D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Beschreibung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E7F264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EEB8B8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D54231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Kardiale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Systeme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FD3F968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Kardiale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Systeme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213FDD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3FF2DD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8ED5D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ICD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AF7F0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Anzahl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8A970D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75B73A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1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A717FD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2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41A28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3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05364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7008A86" w14:textId="77777777" w:rsidR="001B72CF" w:rsidRPr="001B72CF" w:rsidRDefault="001B72CF" w:rsidP="00117EE1">
      <w:pPr>
        <w:numPr>
          <w:ilvl w:val="0"/>
          <w:numId w:val="9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ACF281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Sondenspitze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(n)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843074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7A01D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Vorhof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A6261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Ventrikel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0F4F8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Sinus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coronarius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6A3FD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B1EE5B4" w14:textId="77777777" w:rsidR="001B72CF" w:rsidRPr="001B72CF" w:rsidRDefault="001B72CF" w:rsidP="00117EE1">
      <w:pPr>
        <w:numPr>
          <w:ilvl w:val="0"/>
          <w:numId w:val="10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B5F0DB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89F2CAE" w14:textId="77777777" w:rsidR="001B72CF" w:rsidRPr="001B72CF" w:rsidRDefault="001B72CF" w:rsidP="00117EE1">
      <w:pPr>
        <w:numPr>
          <w:ilvl w:val="0"/>
          <w:numId w:val="11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D81F65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Schrittmacher, Aggregat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D33281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Anzahl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A4557B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14364B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1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17CB59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2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50847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3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3F735D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D9DDDD" w14:textId="77777777" w:rsidR="001B72CF" w:rsidRPr="001B72CF" w:rsidRDefault="001B72CF" w:rsidP="00117EE1">
      <w:pPr>
        <w:numPr>
          <w:ilvl w:val="0"/>
          <w:numId w:val="12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7A212FD0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Sondenspitze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(n)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634382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5BC25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Vorhof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73B024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Ventrikel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DD26DA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Sinus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coronarius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C4702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10ABD7" w14:textId="77777777" w:rsidR="001B72CF" w:rsidRPr="001B72CF" w:rsidRDefault="001B72CF" w:rsidP="00117EE1">
      <w:pPr>
        <w:numPr>
          <w:ilvl w:val="0"/>
          <w:numId w:val="13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59D3F2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C8DAD03" w14:textId="77777777" w:rsidR="001B72CF" w:rsidRPr="001B72CF" w:rsidRDefault="001B72CF" w:rsidP="00117EE1">
      <w:pPr>
        <w:numPr>
          <w:ilvl w:val="0"/>
          <w:numId w:val="14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2333C1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Schrittmacher, Aggregat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295C6D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Anzahl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6FA7A6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35A54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1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F120D3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2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9236A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3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E474A5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FFC6CE8" w14:textId="77777777" w:rsidR="001B72CF" w:rsidRPr="001B72CF" w:rsidRDefault="001B72CF" w:rsidP="00117EE1">
      <w:pPr>
        <w:numPr>
          <w:ilvl w:val="0"/>
          <w:numId w:val="15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1EAF70B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Projektion der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Sondenspitze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(n)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E14371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923BE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Vorhof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100E5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Ventrikel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03E7A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Sinus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coronarius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DA60F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C683CD" w14:textId="77777777" w:rsidR="001B72CF" w:rsidRPr="001B72CF" w:rsidRDefault="001B72CF" w:rsidP="00117EE1">
      <w:pPr>
        <w:numPr>
          <w:ilvl w:val="0"/>
          <w:numId w:val="16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ABB1F6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B144CF" w14:textId="77777777" w:rsidR="001B72CF" w:rsidRPr="001B72CF" w:rsidRDefault="001B72CF" w:rsidP="00117EE1">
      <w:pPr>
        <w:numPr>
          <w:ilvl w:val="0"/>
          <w:numId w:val="17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6A9731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B22F66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7D12C4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9D746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87FCD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Entfernt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0FAD6D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(n)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11963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Anzahl der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7BC326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9E5F69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3153D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6A7BA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915BA7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1A00F92" w14:textId="77777777" w:rsidR="001B72CF" w:rsidRPr="001B72CF" w:rsidRDefault="001B72CF" w:rsidP="00117EE1">
      <w:pPr>
        <w:numPr>
          <w:ilvl w:val="0"/>
          <w:numId w:val="18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4823CC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Projektion der Spitze(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n)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362E8A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84FFC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Oberfeld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55415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Mittelfeld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B8B4D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Unterfeld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FDACB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D6B1F6" w14:textId="77777777" w:rsidR="001B72CF" w:rsidRPr="001B72CF" w:rsidRDefault="001B72CF" w:rsidP="00117EE1">
      <w:pPr>
        <w:numPr>
          <w:ilvl w:val="0"/>
          <w:numId w:val="19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Beschreibung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775CB8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0F18B3" w14:textId="77777777" w:rsidR="001B72CF" w:rsidRPr="001B72CF" w:rsidRDefault="001B72CF" w:rsidP="00117EE1">
      <w:pPr>
        <w:numPr>
          <w:ilvl w:val="0"/>
          <w:numId w:val="20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733519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(n)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6CEAB8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Anzahl der 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Pleuradrainagen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198574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591FD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26C41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43E339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4D5A4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8E3C40" w14:textId="77777777" w:rsidR="001B72CF" w:rsidRPr="001B72CF" w:rsidRDefault="001B72CF" w:rsidP="00117EE1">
      <w:pPr>
        <w:numPr>
          <w:ilvl w:val="0"/>
          <w:numId w:val="21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EAA3BE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Projektion der Spitze(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n)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3C86F1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5AE0A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Oberfeld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6A61E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Mittelfeld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39D98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Unterfeld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5A828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Fehllage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4F671C" w14:textId="77777777" w:rsidR="001B72CF" w:rsidRPr="001B72CF" w:rsidRDefault="001B72CF" w:rsidP="00117EE1">
      <w:pPr>
        <w:numPr>
          <w:ilvl w:val="0"/>
          <w:numId w:val="22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Beschreibung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A33A22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9E13558" w14:textId="77777777" w:rsidR="001B72CF" w:rsidRPr="001B72CF" w:rsidRDefault="001B72CF" w:rsidP="00117EE1">
      <w:pPr>
        <w:numPr>
          <w:ilvl w:val="0"/>
          <w:numId w:val="23"/>
        </w:numPr>
        <w:spacing w:before="100" w:beforeAutospacing="1" w:after="100" w:afterAutospacing="1"/>
        <w:ind w:left="7200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FC8562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Klappenersatz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9CC558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04B91E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Schulter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TEP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28B844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Seite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B31B36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BCB18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F2DDC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3330C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Beidseits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E3042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Plattenosteosynthese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233F6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64460B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Spondylodese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3ED733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DD2720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Übriges Fremdmaterial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6D60B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243528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Beschreibung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0180FDC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Herz /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Mediastinum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0625139D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Herzsilhouette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Plus-Minus-None-Checkbox]</w:t>
      </w:r>
    </w:p>
    <w:p w14:paraId="576E1359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Herz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-Thorax-Quotient (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CTR)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Plus-Minus-None-Checkbox]</w:t>
      </w:r>
    </w:p>
    <w:p w14:paraId="34E928B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Durchmesser Herzsilhouette (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Bildzentimeter)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FCB666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Innendurchmesser Thorax (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Bildzentimeter)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92404D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Herzsilhouette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verbreitert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5DA5EF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7AA9D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verbreitert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D24AB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Rechte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Kontur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789FFE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Linke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Kontur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42A8F6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Truncus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Pulmonalis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CBC6B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Global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7926C8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Herzsilhouette ausgelöscht (pos.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Silhouettenphänomen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)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75B983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EC6AB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ausgelöscht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BC814A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Rechte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Kontur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CC260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Linke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Kontur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DC9816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Pulmonalvenöse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Stauung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Plus-Minus-None-Checkbox]</w:t>
      </w:r>
    </w:p>
    <w:p w14:paraId="70C37C40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682919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1949A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2BF4D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C5CE67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0382C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Lungenödem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BD1B0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9C2DCCC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39D3E41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269E34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42212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FF55C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Zunehmend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8B519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BC60FE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aufgetreten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85E03E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9C800EC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8D80EF6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Mediastium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Plus-Minus-None-Checkbox]</w:t>
      </w:r>
    </w:p>
    <w:p w14:paraId="73C2DA2A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Mediastinum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538858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685BA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Verbreitert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90B896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5061EB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D4621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Oberes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C3D48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Unteres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BC7C6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Verlagert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FE75CE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Richtung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8FA449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2720A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Nach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1BF2B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Nach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3C419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Hiatushernie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ACD3CE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A468E8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D5D0B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38B3EA5F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Hili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Plus-Minus-None-Checkbox]</w:t>
      </w:r>
    </w:p>
    <w:p w14:paraId="693310B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Hili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714D38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04ECB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Links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verplumpt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F910AD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601968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Rechts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verplumpt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5F8EFDE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A16F94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Beidseits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verplumpt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660CA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BFF75A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513034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z.B. polyzyklisch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verbreitert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FB31EFF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Lungenparenchym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05B8E9E4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Infiltrate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21F18DB9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Verdichtungen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AD6A70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D2B9E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Flächig /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konfluierend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33484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C69D3A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EA203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E2906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0CAC8F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8D6F5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F5703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DEC16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AD601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E4BE829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116414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D2956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BAB07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F10A9E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D54147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A1B63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FD8B44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89B0A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4B103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2B92EF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54BD40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9112A7D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297EE7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A49BD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FB083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77A5B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1D0EA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C73CA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F6FEBA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3AF421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87A54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DC79B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367B6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283BE2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B8E52C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0A519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E8072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668D1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53EF70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98B62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C91608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3194E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2B3F8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B3132C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75C52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182561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75EE26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1FDC3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50D5C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25B69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DA986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1536E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9E912F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D88702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4388B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E1D58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DC9D3E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D3AE9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DDED1D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251B4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93EAC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A29D6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7E1CD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D2621F3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AF1550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588B2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DFDA5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8C8471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65D525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Peribronchovaskulär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2CCAE5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2706D4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E1C746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AACEAB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7C7268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E1DC98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CA357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372BB4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387558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E9FC5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0830BB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E666C6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A58EF2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0DC69B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CF64B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56DFB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4D28F7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CD7648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37AE9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932794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63742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6AFFE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DE96DE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294CE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77C63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3FBB10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C22D6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955CC66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B8F2D3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EC6476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AD617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1816E3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D6E3F9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89AD16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1C2182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25976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32E920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A4EC3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05B88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8490F2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4B96A7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35DC7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58033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805F7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DA8C0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23ACCCC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4CF894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D304A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26523B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175EF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A435B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ADF94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F4141C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58479F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47749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515EF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B4D89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E4D3F1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BA3B74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BAA01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9B896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F2734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3E571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A012C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AFE2F9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73B98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A025A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D1AD2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EC3BB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Retikulo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nodulär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BC663A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1AA8B2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A80C1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E584E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B299AE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28F7E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BAF3D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287AD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FE0CE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4208F5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35E6F6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E4987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4B8C83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FE6DE4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E9DE8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0B86C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63DC1E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43A2D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C9E9B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18F23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81214A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AF4C9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81A495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7CA4E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CF66B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A4863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BE095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178C670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161983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1A6F6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304C9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F7CB1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3844E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B8D17F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349E52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E8F84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89F0A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E2BC6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B62343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17A5E20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E79CF4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11FF5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77C40B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CC274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70B4AA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Mitellappen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3C26B0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9A4F9F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1746C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02773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A5352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F5ED4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39C357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ABB5E4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1BEFE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CE65C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423515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9F5675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689D5BD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0D96D6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047F08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2E31D2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DE2E86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FA222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AFC8270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424E7E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6E1E50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1D3D3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3C3A10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3068A0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Interstitiell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E8FBC3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10F58E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D299D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E65AE7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DE2FCB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070C5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171677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69AC50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8568F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19D51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91137F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9CB96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B81608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604EF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C3321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65E26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0AAF32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3F6E1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170696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088CC4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12295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C8F57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27E215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BD2B0A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D07FB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5BF6E8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00515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3C5835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D10C3B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30405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121C1D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7164CC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8BD81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EEB35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863E70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BA2D52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D727C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91EFB5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9D8CA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29BE27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B70D60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D0A28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F85E9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B52051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9A710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3EF6846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27FFE8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354444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2CB48D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BB5D75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12F4C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455DC5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42B229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5D9B98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AFCB0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0DD5E4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0D364B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CAC47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5E03E8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CCBD4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872C8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7C342A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E1E3A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E85537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819F20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65CDB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A924FB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08A53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8B8619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83BEF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D40A6B3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Konfidenz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447ECA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4DC0E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Möglicherweise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EDD3F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Verdacht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E90B6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Typisch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für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6797D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Pneumonie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538946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6A12A7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Segmentpneumonie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E6561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Lobärpneumonie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829CA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Bronchopneumonie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7C0B81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Interstitielle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Pneumonie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641DA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D1954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 DD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: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159E026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Rundherd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/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Fleckschatten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Yes-No-Checkbox]</w:t>
      </w:r>
    </w:p>
    <w:p w14:paraId="4FF8F3B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Voreingefügt Modul mit ID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2260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Pinned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Module Element]</w:t>
      </w:r>
    </w:p>
    <w:p w14:paraId="1CAB5CA6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Dys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- /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Atelektase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Yes-No-Checkbox]</w:t>
      </w:r>
    </w:p>
    <w:p w14:paraId="750E0E9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75393B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56EF4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Dystelektase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2582A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0122C0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3060A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F8215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249F9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80B1D5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70DF3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2FB6D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87287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28DB9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7DE34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854BC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9B8C61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9548E9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1AEE9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63F9F1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Atelektase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C75B2B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8017FB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8CD24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16B453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B49E4A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D6C16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C74C4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9C506B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Unterfeld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9E380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ED9015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Mittellappen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61576C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7A2953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Oberlappen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990331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Unterlappen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05B0D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15DB84B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373D1B7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D41235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F65E0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Neu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81478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EA2910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A2010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B0F04D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39CA5B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614D084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Lungengerüstveränderungen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6790080E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Emphysematöser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Lungenaspekt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1B91F27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90F1F2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42B4B9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0109E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E58F0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ADBF1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F8989D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betont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79A97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betont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867021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C7E74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9FF536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32F3F0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691DA9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Neu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47CA88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5A3EA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Progredient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23417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92A10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37A77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3203C9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6C28909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Fibrotische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Veränderungen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300FFFFA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Art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Veränderungen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0DBEE4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50756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Retikuläre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Zeichnungsvermehrung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B3D99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Traktionsbronchiektasen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AF370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DF7BE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FA0739B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97FC75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10349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betont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6BF789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betont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A817DD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C4694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E08BFE2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Verlauf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0B6262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6E38DD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Neu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C4ACB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Unverändert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2208B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B575C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E752D1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04F894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651113A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F0EA1A9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3F5C7DBA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Pleuraerguss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5A501E49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Pleuraerguss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EA6CEE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05D565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C5B48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Pleuraerguss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6AA603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1396C3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 Pleuraerguss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F9D5E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Zunehmend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58F9073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FA578F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A1DCEB5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48FB3B9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EE7C0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17E3E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8E7E24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389FC8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A98B8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65A94A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C04D57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7EA63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aufgetreten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BBD10B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14F61E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6B724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0C9AD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9DCE2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FB6F8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Nur Intensität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angeben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CF2B6C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65AF29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19863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3DB88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ADCEBC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84D4DB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AB300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A5E98D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1A6C9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Pleuraerguss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2C39ED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B15F5F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 Pleuraerguss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A47B0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Zunehmend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10FB7B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308E0D1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A5A83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33FEB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C02C3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6D238D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F9D5E1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08EE3B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C3C30C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1E60B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71905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BB527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aufgetreten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57789E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3BB39FD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AC6AA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84C7B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EF582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16BCD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Nur Intensität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angeben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D578608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Intensität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1BDB96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7E4563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Gering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38BDC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Moderat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D675A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A6D78F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C76783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0DAF21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874789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2D0160F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Pneumothorax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03EAF54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Pneumothorax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7D03E4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AF1C49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106046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Dynamik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74A41D5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CC718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 Pneumothorax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2B35A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Neu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0B5648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DED02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3E3859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A87BDA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838F6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Apikal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2227A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Basal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592B6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Mantel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E21B1A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Max.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Dehiszenz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7369FBE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Spannungskomponente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59B1A1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4389B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Ja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C070A4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Nein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21DC5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0F0FA8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Dynamik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7FD88B4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6313C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 Pneumothorax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F9B68B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Neu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6DCCDC2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Progredient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FCE6E7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Regredient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70565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9AC5D21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7DB6EC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Apikal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DF3FD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Basal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A11F9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Mantel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455000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Max.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Dehiszenz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E1AE4AC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Spannungskomponente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8C357B4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908573A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Ja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00726D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Nein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68ABC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3924C81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E8DC3AA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Zwerchfell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F97F937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40B67B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Unauffällig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A55E22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Hochstand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1902D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Seite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A8EA655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D8FD58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FEB2C4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31D018A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Beidseits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AD0DA2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94F08C0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80F991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Hochstand in cm gegenüber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Gegenseite  [</w:t>
      </w:r>
      <w:proofErr w:type="spellStart"/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Number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9721F4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2647D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399F28FF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Pleuraschwielen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9F49E52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6A87E8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Keine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EC9A23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4E1F5C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B9F7F1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DB18A8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04D983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D5056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63DA8EB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Pleuraverkalkungen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686317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255463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Keine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233AD9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6956B5B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Apikal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D44315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25A1A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Basal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B890B7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59483A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0D8BD9AB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Weichteilmantel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492A1E7B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Weichteilemphysem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6FE038B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07EC8AC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94435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Thoraxwand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AE92F8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Thoraxwand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ED1721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Zervikal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119AB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Zervikal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6A371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Tendenz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FCFBBC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62AB8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Zunehmend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5A969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Rückläufig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50A63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 xml:space="preserve">Neu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aufgetreten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605EAD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C0E358F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8297C6D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Raumforderung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4A97346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5C1D585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Skelett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18290617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Fraktur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78DB71B9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Sketch]</w:t>
      </w:r>
    </w:p>
    <w:p w14:paraId="15A6D07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Erste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B97AA9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Zweite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77278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Dritte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3488B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Vierte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C6D951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Fünfte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FC9D0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Sechste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21901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Siebte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2A21ED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Achte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871A4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087B7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Zehnte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274BA3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318308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Zwölfte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209E05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Erste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F03FC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Zweite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ECB649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Dritte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BDE268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Vierte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79F68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Fünfte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F40DF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Sechste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EC94E1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Siebte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C4D3F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Achte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9058DB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1B7D0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Zehnte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98489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24A00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Zwölfte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1C96C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D0D61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B0FD2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0EBA23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BC1AC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D5B767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6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8DBB17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7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33984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9653C7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CDCAA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E3E9D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28FBFE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C16A4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6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17784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7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16DAB5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8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751D10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9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8CD303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10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2BFB38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56299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785610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E7AFE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549FB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280050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44E87D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3BDD47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Steißbein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8D9EA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Schulter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0BF49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Schulter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B3E84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Klavikula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9E1C87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Klavikula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D3BE8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Sternum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740A685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6410A9E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Degenerative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Veränderungen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2841221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Degenerative BWS-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Veränderungen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5C6C71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D1AB2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Nicht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vorhanden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9FEE8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Vorhanden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D8E9872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Graduierung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27B1A5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7AF508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Dezent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BB136B7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Mäßig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8CE4FE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Ausgeprägt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039CE4D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Wirbelhöhe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angeben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4AC1446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929308" w14:textId="77777777" w:rsidR="001B72CF" w:rsidRPr="001B72CF" w:rsidRDefault="001B72CF" w:rsidP="00117EE1">
      <w:pPr>
        <w:numPr>
          <w:ilvl w:val="6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Angeben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1F545A" w14:textId="77777777" w:rsidR="001B72CF" w:rsidRPr="001B72CF" w:rsidRDefault="001B72CF" w:rsidP="00117EE1">
      <w:pPr>
        <w:numPr>
          <w:ilvl w:val="7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Wirbelsäule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Sketch]</w:t>
      </w:r>
    </w:p>
    <w:p w14:paraId="2EF3CE3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3C20A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BD715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B3270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0ECDF08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35052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6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14964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7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3D69A42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8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E895B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9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C5639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10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8AF306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F99EC1F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042AEB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EF420E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EC5CDE7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5790750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F1A4D3A" w14:textId="77777777" w:rsidR="001B72CF" w:rsidRPr="001B72CF" w:rsidRDefault="001B72CF" w:rsidP="00117EE1">
      <w:pPr>
        <w:numPr>
          <w:ilvl w:val="8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F115048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641CC6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Omarthrose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54C253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3CDB5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AB6839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E26D60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Osteolytische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/ Osteoplastische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Läsionen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478AE6F3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Lokalisation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Sketch]</w:t>
      </w:r>
    </w:p>
    <w:p w14:paraId="36CAC16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Erste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B6A976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Zweite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3F6EC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Dritte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38AE8F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Vierte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3184FE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Fünfte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6BE3AA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Sechste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DC8AB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Siebte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C30A0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Achte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A640C5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B3B9F4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Zehnte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5B6AD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31ED5E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Zwölfte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1000AC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Erste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AA5FD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Zweite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82AA18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Dritte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82A94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Vierte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A5EE3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Fünfte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B004B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Sechste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8B12FA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Siebte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07CFCD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Achte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FCBDA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Neunte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C0407E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Zehnte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AF31A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90FE718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Zwölfte Rippe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217C6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9AF535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61D001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199DB0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73B55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000ADB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6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515EB2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C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7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E9FEB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FDCC4D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790FC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6600A2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D73775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1B5AB9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6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1843357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7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B2841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8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6817CDC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9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09FC0F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10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BBB852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F0CBF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Th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7CD9AA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1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B1A214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2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AA38459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3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E19352E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4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81A004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5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88A549A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Steißbein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DDC6E7D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Schulter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C878362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Schulter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5C81581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Klavikula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links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7EDB39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Klavikula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rechts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100E90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Sternum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40B6834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Oberbauch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04A96E15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Freie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Luft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Yes-No-Checkbox]</w:t>
      </w:r>
    </w:p>
    <w:p w14:paraId="72F0D14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B996CBC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67ED16FA" w14:textId="77777777" w:rsidR="001B72CF" w:rsidRPr="001B72CF" w:rsidRDefault="001B72CF" w:rsidP="00117EE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Beurteilung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Impression]</w:t>
      </w:r>
    </w:p>
    <w:p w14:paraId="0D9754E2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Gesamtbeurteilung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01A01056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Relevante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Befundänderung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Yes-No-Checkbox]</w:t>
      </w:r>
    </w:p>
    <w:p w14:paraId="749F697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Gesamtbeurteilung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229ECDBC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Herz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414764E9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Herz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6AF720A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5AC70A0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3696863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Pulmonalvenöse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Stauung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DD69BFE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D2B4D0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51377CCE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8BBD48F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Mediastinum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38D6571A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Mediastinum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1D86288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548A5F7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13D52A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lastRenderedPageBreak/>
        <w:t>Lungenparenchym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76E57D54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Infiltrate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5D05EDE2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4783E65F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A299A3D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Rundherde /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Fleckschatten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190ED3D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8E1324C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Vorhanden, wie oben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beschrieben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25375FD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6E21F5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BD9EBF4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523DE042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Pleuraerguss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2AD11E0B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Pleuraerguss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337A4C36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5CA80A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4B6094A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Pneumothorax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068F4383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Pneumothorax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11DB428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2B954BE2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98CDF6A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Oberbauch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4C63B5D5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Freie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Luft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Single-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28437B6E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Automatische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FE2F6A4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Übernahme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011CB697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45957D7F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12FC4549" w14:textId="77777777" w:rsidR="001B72CF" w:rsidRPr="001B72CF" w:rsidRDefault="001B72CF" w:rsidP="00117EE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Empfehlung weitere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Abklärung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Navigation]</w:t>
      </w:r>
    </w:p>
    <w:p w14:paraId="72FABFC8" w14:textId="77777777" w:rsidR="001B72CF" w:rsidRPr="001B72CF" w:rsidRDefault="001B72CF" w:rsidP="00117EE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Weitere Abklärung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empfohlen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Yes-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No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-Checkbox]</w:t>
      </w:r>
    </w:p>
    <w:p w14:paraId="189C59B0" w14:textId="77777777" w:rsidR="001B72CF" w:rsidRPr="001B72CF" w:rsidRDefault="001B72CF" w:rsidP="00117EE1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Art der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Untersuchung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Multi-</w:t>
      </w:r>
      <w:proofErr w:type="spell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Selection</w:t>
      </w:r>
      <w:proofErr w:type="spell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]</w:t>
      </w:r>
    </w:p>
    <w:p w14:paraId="41297C7F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 xml:space="preserve">Keine 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Angabe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6F99D985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Röntgen-</w:t>
      </w: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Verlaufskontrolle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C3AA4CB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CT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70D10C16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MRT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1EC98A13" w14:textId="77777777" w:rsidR="001B72CF" w:rsidRPr="001B72CF" w:rsidRDefault="001B72CF" w:rsidP="00117EE1">
      <w:pPr>
        <w:numPr>
          <w:ilvl w:val="4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Sonstiges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List Element]</w:t>
      </w:r>
    </w:p>
    <w:p w14:paraId="34C2CBE7" w14:textId="77777777" w:rsidR="001B72CF" w:rsidRPr="001B72CF" w:rsidRDefault="001B72CF" w:rsidP="00117EE1">
      <w:pPr>
        <w:numPr>
          <w:ilvl w:val="5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  <w:proofErr w:type="gramStart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Freitext  [</w:t>
      </w:r>
      <w:proofErr w:type="gramEnd"/>
      <w:r w:rsidRPr="001B72CF"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  <w:t>Term]</w:t>
      </w:r>
    </w:p>
    <w:p w14:paraId="4043822B" w14:textId="77777777" w:rsidR="001B72CF" w:rsidRPr="001B72CF" w:rsidRDefault="001B72CF" w:rsidP="001B72C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de-DE"/>
        </w:rPr>
      </w:pPr>
    </w:p>
    <w:sectPr w:rsidR="001B72CF" w:rsidRPr="001B72CF" w:rsidSect="0003626A">
      <w:headerReference w:type="default" r:id="rId11"/>
      <w:footerReference w:type="default" r:id="rId12"/>
      <w:pgSz w:w="11900" w:h="16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D5135" w14:textId="77777777" w:rsidR="00117EE1" w:rsidRDefault="00117EE1" w:rsidP="008909B2">
      <w:r>
        <w:separator/>
      </w:r>
    </w:p>
  </w:endnote>
  <w:endnote w:type="continuationSeparator" w:id="0">
    <w:p w14:paraId="7261671E" w14:textId="77777777" w:rsidR="00117EE1" w:rsidRDefault="00117EE1" w:rsidP="008909B2">
      <w:r>
        <w:continuationSeparator/>
      </w:r>
    </w:p>
  </w:endnote>
  <w:endnote w:type="continuationNotice" w:id="1">
    <w:p w14:paraId="16E51A90" w14:textId="77777777" w:rsidR="00117EE1" w:rsidRDefault="00117EE1" w:rsidP="00890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240FB" w14:textId="77777777" w:rsidR="00BE54FF" w:rsidRPr="008909B2" w:rsidRDefault="00D151B0" w:rsidP="008909B2">
    <w:pPr>
      <w:pStyle w:val="Fuzeile"/>
      <w:rPr>
        <w:sz w:val="18"/>
        <w:lang w:val="en"/>
      </w:rPr>
    </w:pPr>
    <w:r w:rsidRPr="008909B2">
      <w:rPr>
        <w:sz w:val="18"/>
        <w:lang w:val="en"/>
      </w:rPr>
      <w:t>This confidential document is</w:t>
    </w:r>
    <w:r w:rsidR="0005738C" w:rsidRPr="008909B2">
      <w:rPr>
        <w:sz w:val="18"/>
        <w:lang w:val="en"/>
      </w:rPr>
      <w:t xml:space="preserve"> t</w:t>
    </w:r>
    <w:r w:rsidRPr="008909B2">
      <w:rPr>
        <w:sz w:val="18"/>
        <w:lang w:val="en"/>
      </w:rPr>
      <w:t xml:space="preserve">he </w:t>
    </w:r>
    <w:r w:rsidR="0005738C" w:rsidRPr="008909B2">
      <w:rPr>
        <w:sz w:val="18"/>
        <w:lang w:val="en"/>
      </w:rPr>
      <w:t>prope</w:t>
    </w:r>
    <w:r w:rsidRPr="008909B2">
      <w:rPr>
        <w:sz w:val="18"/>
        <w:lang w:val="en"/>
      </w:rPr>
      <w:t xml:space="preserve">rty of Smart Reporting GmbH </w:t>
    </w:r>
    <w:r w:rsidRPr="008909B2">
      <w:rPr>
        <w:sz w:val="18"/>
        <w:lang w:val="en"/>
      </w:rPr>
      <w:tab/>
      <w:t xml:space="preserve">Page </w:t>
    </w:r>
    <w:r w:rsidRPr="008909B2">
      <w:rPr>
        <w:sz w:val="18"/>
        <w:lang w:val="de-CH"/>
      </w:rPr>
      <w:fldChar w:fldCharType="begin"/>
    </w:r>
    <w:r w:rsidRPr="008909B2">
      <w:rPr>
        <w:sz w:val="18"/>
        <w:lang w:val="en"/>
      </w:rPr>
      <w:instrText xml:space="preserve"> PAGE  \* MERGEFORMAT </w:instrText>
    </w:r>
    <w:r w:rsidRPr="008909B2">
      <w:rPr>
        <w:sz w:val="18"/>
        <w:lang w:val="de-CH"/>
      </w:rPr>
      <w:fldChar w:fldCharType="separate"/>
    </w:r>
    <w:r w:rsidR="000D78AB" w:rsidRPr="008909B2">
      <w:rPr>
        <w:noProof/>
        <w:sz w:val="18"/>
        <w:lang w:val="en"/>
      </w:rPr>
      <w:t>8</w:t>
    </w:r>
    <w:r w:rsidRPr="008909B2">
      <w:rPr>
        <w:sz w:val="18"/>
        <w:lang w:val="de-CH"/>
      </w:rPr>
      <w:fldChar w:fldCharType="end"/>
    </w:r>
    <w:r w:rsidRPr="008909B2">
      <w:rPr>
        <w:sz w:val="18"/>
        <w:lang w:val="en"/>
      </w:rPr>
      <w:t xml:space="preserve"> of </w:t>
    </w:r>
    <w:r w:rsidRPr="008909B2">
      <w:rPr>
        <w:sz w:val="18"/>
        <w:lang w:val="de-CH"/>
      </w:rPr>
      <w:fldChar w:fldCharType="begin"/>
    </w:r>
    <w:r w:rsidRPr="008909B2">
      <w:rPr>
        <w:sz w:val="18"/>
        <w:lang w:val="en"/>
      </w:rPr>
      <w:instrText xml:space="preserve"> NUMPAGES  \* MERGEFORMAT </w:instrText>
    </w:r>
    <w:r w:rsidRPr="008909B2">
      <w:rPr>
        <w:sz w:val="18"/>
        <w:lang w:val="de-CH"/>
      </w:rPr>
      <w:fldChar w:fldCharType="separate"/>
    </w:r>
    <w:r w:rsidR="000D78AB" w:rsidRPr="008909B2">
      <w:rPr>
        <w:noProof/>
        <w:sz w:val="18"/>
        <w:lang w:val="en"/>
      </w:rPr>
      <w:t>9</w:t>
    </w:r>
    <w:r w:rsidRPr="008909B2">
      <w:rPr>
        <w:sz w:val="18"/>
        <w:lang w:val="de-CH"/>
      </w:rPr>
      <w:fldChar w:fldCharType="end"/>
    </w:r>
  </w:p>
  <w:p w14:paraId="0FB3CF14" w14:textId="77777777" w:rsidR="00D151B0" w:rsidRPr="008909B2" w:rsidRDefault="00D151B0" w:rsidP="008909B2">
    <w:pPr>
      <w:pStyle w:val="Fuzeile"/>
      <w:rPr>
        <w:sz w:val="18"/>
        <w:lang w:val="en"/>
      </w:rPr>
    </w:pPr>
    <w:r w:rsidRPr="008909B2">
      <w:rPr>
        <w:sz w:val="18"/>
        <w:lang w:val="en"/>
      </w:rPr>
      <w:t>Printed copies are uncontrolled unless signed by the appr</w:t>
    </w:r>
    <w:r w:rsidR="004C2CAA" w:rsidRPr="008909B2">
      <w:rPr>
        <w:sz w:val="18"/>
        <w:lang w:val="en"/>
      </w:rPr>
      <w:t>opriate authorities – Check you are using the la</w:t>
    </w:r>
    <w:r w:rsidRPr="008909B2">
      <w:rPr>
        <w:sz w:val="18"/>
        <w:lang w:val="en"/>
      </w:rPr>
      <w:t>test version</w:t>
    </w:r>
    <w:r w:rsidR="004C2CAA" w:rsidRPr="008909B2">
      <w:rPr>
        <w:sz w:val="18"/>
        <w:lang w:val="en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4E316" w14:textId="77777777" w:rsidR="00117EE1" w:rsidRDefault="00117EE1" w:rsidP="008909B2">
      <w:r>
        <w:separator/>
      </w:r>
    </w:p>
  </w:footnote>
  <w:footnote w:type="continuationSeparator" w:id="0">
    <w:p w14:paraId="3E1878AF" w14:textId="77777777" w:rsidR="00117EE1" w:rsidRDefault="00117EE1" w:rsidP="008909B2">
      <w:r>
        <w:continuationSeparator/>
      </w:r>
    </w:p>
  </w:footnote>
  <w:footnote w:type="continuationNotice" w:id="1">
    <w:p w14:paraId="1DDADF99" w14:textId="77777777" w:rsidR="00117EE1" w:rsidRDefault="00117EE1" w:rsidP="008909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2835"/>
    </w:tblGrid>
    <w:tr w:rsidR="00E41A57" w:rsidRPr="008F7DC8" w14:paraId="6FBC6F05" w14:textId="77777777" w:rsidTr="00E41A57">
      <w:tc>
        <w:tcPr>
          <w:tcW w:w="6799" w:type="dxa"/>
          <w:vAlign w:val="bottom"/>
        </w:tcPr>
        <w:p w14:paraId="73B30950" w14:textId="77777777" w:rsidR="00E41A57" w:rsidRPr="008F7DC8" w:rsidRDefault="00E41A57" w:rsidP="00E41A57">
          <w:pPr>
            <w:pStyle w:val="KeinLeerraum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noProof/>
              <w:sz w:val="18"/>
            </w:rPr>
            <w:drawing>
              <wp:inline distT="0" distB="0" distL="0" distR="0" wp14:anchorId="504F0FCE" wp14:editId="041E406F">
                <wp:extent cx="1155700" cy="275398"/>
                <wp:effectExtent l="0" t="0" r="6350" b="0"/>
                <wp:docPr id="3" name="Grafik 3" descr="Ein Bild, das Schild, Himmel, Baum, Ende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sset 2@2x (1)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797" cy="28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14:paraId="647FE16B" w14:textId="7FCE1EEB" w:rsidR="00E41A57" w:rsidRPr="008F7DC8" w:rsidRDefault="00E41A57" w:rsidP="00E41A57">
          <w:pPr>
            <w:pStyle w:val="KeinLeerraum"/>
            <w:tabs>
              <w:tab w:val="left" w:pos="993"/>
            </w:tabs>
            <w:jc w:val="both"/>
            <w:rPr>
              <w:rFonts w:ascii="Arial" w:hAnsi="Arial" w:cs="Arial"/>
              <w:sz w:val="18"/>
            </w:rPr>
          </w:pPr>
          <w:r w:rsidRPr="008F7DC8">
            <w:rPr>
              <w:rFonts w:ascii="Arial" w:hAnsi="Arial" w:cs="Arial"/>
              <w:sz w:val="18"/>
            </w:rPr>
            <w:t>ID:</w:t>
          </w:r>
          <w:r w:rsidRPr="008F7DC8">
            <w:rPr>
              <w:rFonts w:ascii="Arial" w:hAnsi="Arial" w:cs="Arial"/>
              <w:sz w:val="18"/>
            </w:rPr>
            <w:tab/>
          </w:r>
          <w:r>
            <w:rPr>
              <w:rFonts w:ascii="Arial" w:hAnsi="Arial" w:cs="Arial"/>
              <w:sz w:val="18"/>
            </w:rPr>
            <w:t>2156</w:t>
          </w:r>
        </w:p>
        <w:p w14:paraId="18F7A688" w14:textId="50E4E97F" w:rsidR="00E41A57" w:rsidRPr="008F7DC8" w:rsidRDefault="00E41A57" w:rsidP="00E41A57">
          <w:pPr>
            <w:pStyle w:val="KeinLeerraum"/>
            <w:tabs>
              <w:tab w:val="left" w:pos="993"/>
            </w:tabs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Name</w:t>
          </w:r>
          <w:r w:rsidRPr="008F7DC8">
            <w:rPr>
              <w:rFonts w:ascii="Arial" w:hAnsi="Arial" w:cs="Arial"/>
              <w:sz w:val="18"/>
            </w:rPr>
            <w:t>:</w:t>
          </w:r>
          <w:r w:rsidRPr="008F7DC8">
            <w:rPr>
              <w:rFonts w:ascii="Arial" w:hAnsi="Arial" w:cs="Arial"/>
              <w:sz w:val="18"/>
            </w:rPr>
            <w:tab/>
          </w:r>
          <w:r>
            <w:rPr>
              <w:rFonts w:ascii="Arial" w:hAnsi="Arial" w:cs="Arial"/>
              <w:sz w:val="18"/>
            </w:rPr>
            <w:t>Röntgen-Thorax</w:t>
          </w:r>
        </w:p>
      </w:tc>
    </w:tr>
  </w:tbl>
  <w:p w14:paraId="2AFBF4D3" w14:textId="77777777" w:rsidR="00C502CB" w:rsidRPr="008F7DC8" w:rsidRDefault="00C502CB" w:rsidP="00D151B0">
    <w:pPr>
      <w:pStyle w:val="KeinLeerraum"/>
      <w:rPr>
        <w:rFonts w:ascii="Arial" w:hAnsi="Arial" w:cs="Arial"/>
        <w:sz w:val="18"/>
      </w:rPr>
    </w:pPr>
  </w:p>
  <w:p w14:paraId="1EEC0C9C" w14:textId="77777777" w:rsidR="00107162" w:rsidRPr="008F7DC8" w:rsidRDefault="00107162" w:rsidP="00D151B0">
    <w:pPr>
      <w:pStyle w:val="KeinLeerraum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001"/>
    <w:multiLevelType w:val="multilevel"/>
    <w:tmpl w:val="9F3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22D5F"/>
    <w:multiLevelType w:val="multilevel"/>
    <w:tmpl w:val="9A3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4993"/>
    <w:multiLevelType w:val="multilevel"/>
    <w:tmpl w:val="9C4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D4842"/>
    <w:multiLevelType w:val="multilevel"/>
    <w:tmpl w:val="1B9A4BF0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43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71183"/>
    <w:multiLevelType w:val="multilevel"/>
    <w:tmpl w:val="2A7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A1228"/>
    <w:multiLevelType w:val="multilevel"/>
    <w:tmpl w:val="6BF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2F89"/>
    <w:multiLevelType w:val="multilevel"/>
    <w:tmpl w:val="D0C2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2CF4"/>
    <w:multiLevelType w:val="multilevel"/>
    <w:tmpl w:val="88D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36C7F"/>
    <w:multiLevelType w:val="multilevel"/>
    <w:tmpl w:val="2D7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C400C"/>
    <w:multiLevelType w:val="multilevel"/>
    <w:tmpl w:val="7D06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F4B85"/>
    <w:multiLevelType w:val="multilevel"/>
    <w:tmpl w:val="0A7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15A09"/>
    <w:multiLevelType w:val="multilevel"/>
    <w:tmpl w:val="9EC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54F0D"/>
    <w:multiLevelType w:val="multilevel"/>
    <w:tmpl w:val="B272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92465"/>
    <w:multiLevelType w:val="multilevel"/>
    <w:tmpl w:val="FAA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27D96"/>
    <w:multiLevelType w:val="multilevel"/>
    <w:tmpl w:val="932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A345B"/>
    <w:multiLevelType w:val="multilevel"/>
    <w:tmpl w:val="8F2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C6BB6"/>
    <w:multiLevelType w:val="multilevel"/>
    <w:tmpl w:val="C84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1376D"/>
    <w:multiLevelType w:val="multilevel"/>
    <w:tmpl w:val="3F20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248E6"/>
    <w:multiLevelType w:val="multilevel"/>
    <w:tmpl w:val="E8E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E27A1"/>
    <w:multiLevelType w:val="multilevel"/>
    <w:tmpl w:val="E89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82260"/>
    <w:multiLevelType w:val="multilevel"/>
    <w:tmpl w:val="06A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B3B33"/>
    <w:multiLevelType w:val="multilevel"/>
    <w:tmpl w:val="90E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76D85"/>
    <w:multiLevelType w:val="multilevel"/>
    <w:tmpl w:val="8BB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8"/>
  </w:num>
  <w:num w:numId="5">
    <w:abstractNumId w:val="1"/>
  </w:num>
  <w:num w:numId="6">
    <w:abstractNumId w:val="14"/>
  </w:num>
  <w:num w:numId="7">
    <w:abstractNumId w:val="8"/>
  </w:num>
  <w:num w:numId="8">
    <w:abstractNumId w:val="17"/>
  </w:num>
  <w:num w:numId="9">
    <w:abstractNumId w:val="0"/>
  </w:num>
  <w:num w:numId="10">
    <w:abstractNumId w:val="5"/>
  </w:num>
  <w:num w:numId="11">
    <w:abstractNumId w:val="16"/>
  </w:num>
  <w:num w:numId="12">
    <w:abstractNumId w:val="4"/>
  </w:num>
  <w:num w:numId="13">
    <w:abstractNumId w:val="11"/>
  </w:num>
  <w:num w:numId="14">
    <w:abstractNumId w:val="2"/>
  </w:num>
  <w:num w:numId="15">
    <w:abstractNumId w:val="21"/>
  </w:num>
  <w:num w:numId="16">
    <w:abstractNumId w:val="19"/>
  </w:num>
  <w:num w:numId="17">
    <w:abstractNumId w:val="7"/>
  </w:num>
  <w:num w:numId="18">
    <w:abstractNumId w:val="20"/>
  </w:num>
  <w:num w:numId="19">
    <w:abstractNumId w:val="13"/>
  </w:num>
  <w:num w:numId="20">
    <w:abstractNumId w:val="12"/>
  </w:num>
  <w:num w:numId="21">
    <w:abstractNumId w:val="15"/>
  </w:num>
  <w:num w:numId="22">
    <w:abstractNumId w:val="10"/>
  </w:num>
  <w:num w:numId="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42"/>
    <w:rsid w:val="00002B15"/>
    <w:rsid w:val="00003F1C"/>
    <w:rsid w:val="00004466"/>
    <w:rsid w:val="00004AFD"/>
    <w:rsid w:val="00016150"/>
    <w:rsid w:val="0003626A"/>
    <w:rsid w:val="00036326"/>
    <w:rsid w:val="0004472A"/>
    <w:rsid w:val="00052A31"/>
    <w:rsid w:val="00054A05"/>
    <w:rsid w:val="0005738C"/>
    <w:rsid w:val="00064EA5"/>
    <w:rsid w:val="0006510D"/>
    <w:rsid w:val="000709BA"/>
    <w:rsid w:val="00071320"/>
    <w:rsid w:val="00074EF4"/>
    <w:rsid w:val="00081ECF"/>
    <w:rsid w:val="00086599"/>
    <w:rsid w:val="00086A13"/>
    <w:rsid w:val="000B0CB3"/>
    <w:rsid w:val="000B1351"/>
    <w:rsid w:val="000B1514"/>
    <w:rsid w:val="000B53CE"/>
    <w:rsid w:val="000C2C1D"/>
    <w:rsid w:val="000C61EB"/>
    <w:rsid w:val="000D57E5"/>
    <w:rsid w:val="000D78AB"/>
    <w:rsid w:val="000E4386"/>
    <w:rsid w:val="000F4FCB"/>
    <w:rsid w:val="000F7986"/>
    <w:rsid w:val="00107162"/>
    <w:rsid w:val="00107800"/>
    <w:rsid w:val="001106AD"/>
    <w:rsid w:val="00117EE1"/>
    <w:rsid w:val="00122092"/>
    <w:rsid w:val="00122E29"/>
    <w:rsid w:val="00136778"/>
    <w:rsid w:val="00136BC3"/>
    <w:rsid w:val="00140D07"/>
    <w:rsid w:val="00146B83"/>
    <w:rsid w:val="0015459E"/>
    <w:rsid w:val="00163F5D"/>
    <w:rsid w:val="00175616"/>
    <w:rsid w:val="001B72CF"/>
    <w:rsid w:val="001C1F2A"/>
    <w:rsid w:val="001C6F48"/>
    <w:rsid w:val="001D2912"/>
    <w:rsid w:val="001D719F"/>
    <w:rsid w:val="001D79B9"/>
    <w:rsid w:val="001E15CA"/>
    <w:rsid w:val="001F54C9"/>
    <w:rsid w:val="001F7B86"/>
    <w:rsid w:val="00205649"/>
    <w:rsid w:val="00205FD0"/>
    <w:rsid w:val="00213B00"/>
    <w:rsid w:val="00224D19"/>
    <w:rsid w:val="002406EF"/>
    <w:rsid w:val="002412FD"/>
    <w:rsid w:val="00256069"/>
    <w:rsid w:val="00257DE9"/>
    <w:rsid w:val="0026059A"/>
    <w:rsid w:val="002701B5"/>
    <w:rsid w:val="002756AE"/>
    <w:rsid w:val="0028337B"/>
    <w:rsid w:val="00285EB1"/>
    <w:rsid w:val="00286ADB"/>
    <w:rsid w:val="002A0CCC"/>
    <w:rsid w:val="002A13FB"/>
    <w:rsid w:val="002A6913"/>
    <w:rsid w:val="002B2F72"/>
    <w:rsid w:val="002C0FE1"/>
    <w:rsid w:val="002D490D"/>
    <w:rsid w:val="002D5273"/>
    <w:rsid w:val="00300941"/>
    <w:rsid w:val="003040A6"/>
    <w:rsid w:val="003074F8"/>
    <w:rsid w:val="00317C1F"/>
    <w:rsid w:val="00323229"/>
    <w:rsid w:val="00325A79"/>
    <w:rsid w:val="003347B5"/>
    <w:rsid w:val="003428E5"/>
    <w:rsid w:val="00347EE8"/>
    <w:rsid w:val="003713D7"/>
    <w:rsid w:val="003772AD"/>
    <w:rsid w:val="003827A1"/>
    <w:rsid w:val="00386107"/>
    <w:rsid w:val="00392A37"/>
    <w:rsid w:val="00394372"/>
    <w:rsid w:val="003A4C31"/>
    <w:rsid w:val="003C31F1"/>
    <w:rsid w:val="003D56BE"/>
    <w:rsid w:val="003E4A6D"/>
    <w:rsid w:val="003E7271"/>
    <w:rsid w:val="003F2D15"/>
    <w:rsid w:val="003F3922"/>
    <w:rsid w:val="003F5359"/>
    <w:rsid w:val="003F728B"/>
    <w:rsid w:val="0040747B"/>
    <w:rsid w:val="004102D1"/>
    <w:rsid w:val="004125D5"/>
    <w:rsid w:val="0041274D"/>
    <w:rsid w:val="00414991"/>
    <w:rsid w:val="004168C8"/>
    <w:rsid w:val="004175BD"/>
    <w:rsid w:val="004177D7"/>
    <w:rsid w:val="0042208E"/>
    <w:rsid w:val="004306A2"/>
    <w:rsid w:val="00437761"/>
    <w:rsid w:val="00457882"/>
    <w:rsid w:val="00461226"/>
    <w:rsid w:val="00467732"/>
    <w:rsid w:val="0047164A"/>
    <w:rsid w:val="004821C0"/>
    <w:rsid w:val="004864C2"/>
    <w:rsid w:val="00487CC9"/>
    <w:rsid w:val="004A24FA"/>
    <w:rsid w:val="004A4F44"/>
    <w:rsid w:val="004B343C"/>
    <w:rsid w:val="004B706E"/>
    <w:rsid w:val="004C2CAA"/>
    <w:rsid w:val="004C77B5"/>
    <w:rsid w:val="004D6D2D"/>
    <w:rsid w:val="004E1EC5"/>
    <w:rsid w:val="004E3383"/>
    <w:rsid w:val="004E5CD8"/>
    <w:rsid w:val="00502CF5"/>
    <w:rsid w:val="005040AE"/>
    <w:rsid w:val="0050647C"/>
    <w:rsid w:val="00512F40"/>
    <w:rsid w:val="005248D8"/>
    <w:rsid w:val="0052567D"/>
    <w:rsid w:val="0052650A"/>
    <w:rsid w:val="005317AF"/>
    <w:rsid w:val="00534388"/>
    <w:rsid w:val="005404C1"/>
    <w:rsid w:val="005549B1"/>
    <w:rsid w:val="0055563E"/>
    <w:rsid w:val="00566A7C"/>
    <w:rsid w:val="00570700"/>
    <w:rsid w:val="00570DFC"/>
    <w:rsid w:val="00574246"/>
    <w:rsid w:val="00574AAC"/>
    <w:rsid w:val="00574E78"/>
    <w:rsid w:val="00575241"/>
    <w:rsid w:val="0058662E"/>
    <w:rsid w:val="005900F0"/>
    <w:rsid w:val="00592E4E"/>
    <w:rsid w:val="00593571"/>
    <w:rsid w:val="005A7D46"/>
    <w:rsid w:val="005B229E"/>
    <w:rsid w:val="005B7097"/>
    <w:rsid w:val="005C2FE9"/>
    <w:rsid w:val="005D585E"/>
    <w:rsid w:val="005E2701"/>
    <w:rsid w:val="00600A5B"/>
    <w:rsid w:val="0062690E"/>
    <w:rsid w:val="0063225B"/>
    <w:rsid w:val="006501F1"/>
    <w:rsid w:val="006541C4"/>
    <w:rsid w:val="006750C7"/>
    <w:rsid w:val="0069577D"/>
    <w:rsid w:val="006A75C6"/>
    <w:rsid w:val="006B1C98"/>
    <w:rsid w:val="006C7F79"/>
    <w:rsid w:val="006D35BD"/>
    <w:rsid w:val="006D7423"/>
    <w:rsid w:val="006E623C"/>
    <w:rsid w:val="00700115"/>
    <w:rsid w:val="007047FC"/>
    <w:rsid w:val="00710D4D"/>
    <w:rsid w:val="007151DE"/>
    <w:rsid w:val="00726FA2"/>
    <w:rsid w:val="007320B2"/>
    <w:rsid w:val="00732E08"/>
    <w:rsid w:val="0073518F"/>
    <w:rsid w:val="007404C2"/>
    <w:rsid w:val="00741B9E"/>
    <w:rsid w:val="00741F40"/>
    <w:rsid w:val="00746266"/>
    <w:rsid w:val="00751F2D"/>
    <w:rsid w:val="00753DE1"/>
    <w:rsid w:val="00754B34"/>
    <w:rsid w:val="00760D2C"/>
    <w:rsid w:val="00764C40"/>
    <w:rsid w:val="0076522A"/>
    <w:rsid w:val="00765757"/>
    <w:rsid w:val="00771AD4"/>
    <w:rsid w:val="0078438E"/>
    <w:rsid w:val="00796F52"/>
    <w:rsid w:val="007A029A"/>
    <w:rsid w:val="007A1E2D"/>
    <w:rsid w:val="007C40E7"/>
    <w:rsid w:val="007D16E8"/>
    <w:rsid w:val="007F2B38"/>
    <w:rsid w:val="007F6A49"/>
    <w:rsid w:val="0081166F"/>
    <w:rsid w:val="00815086"/>
    <w:rsid w:val="00816B6D"/>
    <w:rsid w:val="00832503"/>
    <w:rsid w:val="00844D52"/>
    <w:rsid w:val="0085036D"/>
    <w:rsid w:val="0085180E"/>
    <w:rsid w:val="00855ADC"/>
    <w:rsid w:val="0087392C"/>
    <w:rsid w:val="0088292C"/>
    <w:rsid w:val="008909B2"/>
    <w:rsid w:val="008921B6"/>
    <w:rsid w:val="008A2706"/>
    <w:rsid w:val="008A7A06"/>
    <w:rsid w:val="008B23C8"/>
    <w:rsid w:val="008B443D"/>
    <w:rsid w:val="008B5E40"/>
    <w:rsid w:val="008C4B61"/>
    <w:rsid w:val="008C6299"/>
    <w:rsid w:val="008D2A7F"/>
    <w:rsid w:val="008D3B3A"/>
    <w:rsid w:val="008D3CE2"/>
    <w:rsid w:val="008E0638"/>
    <w:rsid w:val="008E10FC"/>
    <w:rsid w:val="008F4127"/>
    <w:rsid w:val="008F7DC8"/>
    <w:rsid w:val="009138A4"/>
    <w:rsid w:val="0092037F"/>
    <w:rsid w:val="009304B9"/>
    <w:rsid w:val="0093508D"/>
    <w:rsid w:val="00937602"/>
    <w:rsid w:val="00945327"/>
    <w:rsid w:val="00953992"/>
    <w:rsid w:val="009566D4"/>
    <w:rsid w:val="00956ACB"/>
    <w:rsid w:val="009615BA"/>
    <w:rsid w:val="009659D4"/>
    <w:rsid w:val="00977891"/>
    <w:rsid w:val="00986C74"/>
    <w:rsid w:val="00996260"/>
    <w:rsid w:val="009A0621"/>
    <w:rsid w:val="009A22A0"/>
    <w:rsid w:val="009B3E60"/>
    <w:rsid w:val="009D2734"/>
    <w:rsid w:val="00A1598F"/>
    <w:rsid w:val="00A23BA1"/>
    <w:rsid w:val="00A517E2"/>
    <w:rsid w:val="00A631A1"/>
    <w:rsid w:val="00A64065"/>
    <w:rsid w:val="00A66661"/>
    <w:rsid w:val="00A67B7F"/>
    <w:rsid w:val="00A84A7B"/>
    <w:rsid w:val="00A84DE2"/>
    <w:rsid w:val="00A85697"/>
    <w:rsid w:val="00A90E1E"/>
    <w:rsid w:val="00A92074"/>
    <w:rsid w:val="00AB3666"/>
    <w:rsid w:val="00AB3E2D"/>
    <w:rsid w:val="00AB42A6"/>
    <w:rsid w:val="00AD1A6C"/>
    <w:rsid w:val="00AD2336"/>
    <w:rsid w:val="00AE242F"/>
    <w:rsid w:val="00AE5042"/>
    <w:rsid w:val="00AE5992"/>
    <w:rsid w:val="00AF2AF4"/>
    <w:rsid w:val="00AF7B17"/>
    <w:rsid w:val="00B16A50"/>
    <w:rsid w:val="00B257C0"/>
    <w:rsid w:val="00B30F44"/>
    <w:rsid w:val="00B33418"/>
    <w:rsid w:val="00B374D8"/>
    <w:rsid w:val="00B5546A"/>
    <w:rsid w:val="00B579BA"/>
    <w:rsid w:val="00B736B7"/>
    <w:rsid w:val="00B81548"/>
    <w:rsid w:val="00B82E7F"/>
    <w:rsid w:val="00B8348A"/>
    <w:rsid w:val="00B95F25"/>
    <w:rsid w:val="00B97111"/>
    <w:rsid w:val="00BA3C38"/>
    <w:rsid w:val="00BC17AF"/>
    <w:rsid w:val="00BD2775"/>
    <w:rsid w:val="00BD6B2D"/>
    <w:rsid w:val="00BD6D4D"/>
    <w:rsid w:val="00BE23EC"/>
    <w:rsid w:val="00BE49DF"/>
    <w:rsid w:val="00BE54FF"/>
    <w:rsid w:val="00BE78A4"/>
    <w:rsid w:val="00BE7FD2"/>
    <w:rsid w:val="00BF1392"/>
    <w:rsid w:val="00BF475B"/>
    <w:rsid w:val="00C05913"/>
    <w:rsid w:val="00C14DD7"/>
    <w:rsid w:val="00C2205B"/>
    <w:rsid w:val="00C23B79"/>
    <w:rsid w:val="00C2765F"/>
    <w:rsid w:val="00C421EE"/>
    <w:rsid w:val="00C46A39"/>
    <w:rsid w:val="00C502CB"/>
    <w:rsid w:val="00C54A60"/>
    <w:rsid w:val="00C61E5C"/>
    <w:rsid w:val="00C776BC"/>
    <w:rsid w:val="00C92251"/>
    <w:rsid w:val="00CA010A"/>
    <w:rsid w:val="00CB1316"/>
    <w:rsid w:val="00CB3695"/>
    <w:rsid w:val="00CB68EE"/>
    <w:rsid w:val="00CC33A6"/>
    <w:rsid w:val="00CD0B99"/>
    <w:rsid w:val="00CD40C8"/>
    <w:rsid w:val="00CE018F"/>
    <w:rsid w:val="00CE205B"/>
    <w:rsid w:val="00D01DD4"/>
    <w:rsid w:val="00D0431E"/>
    <w:rsid w:val="00D104E0"/>
    <w:rsid w:val="00D110BC"/>
    <w:rsid w:val="00D151B0"/>
    <w:rsid w:val="00D25E7C"/>
    <w:rsid w:val="00D32DA2"/>
    <w:rsid w:val="00D43E11"/>
    <w:rsid w:val="00D44605"/>
    <w:rsid w:val="00D60463"/>
    <w:rsid w:val="00D61524"/>
    <w:rsid w:val="00D6402E"/>
    <w:rsid w:val="00D67F7E"/>
    <w:rsid w:val="00D7134F"/>
    <w:rsid w:val="00D74586"/>
    <w:rsid w:val="00D74699"/>
    <w:rsid w:val="00D80ED4"/>
    <w:rsid w:val="00D866AA"/>
    <w:rsid w:val="00DA0184"/>
    <w:rsid w:val="00DA3C60"/>
    <w:rsid w:val="00DB3569"/>
    <w:rsid w:val="00DB6132"/>
    <w:rsid w:val="00DC48B8"/>
    <w:rsid w:val="00DD2597"/>
    <w:rsid w:val="00DE0B75"/>
    <w:rsid w:val="00DE0FC6"/>
    <w:rsid w:val="00DE6172"/>
    <w:rsid w:val="00E00374"/>
    <w:rsid w:val="00E16239"/>
    <w:rsid w:val="00E3542F"/>
    <w:rsid w:val="00E361B5"/>
    <w:rsid w:val="00E372F5"/>
    <w:rsid w:val="00E41A57"/>
    <w:rsid w:val="00E46AC2"/>
    <w:rsid w:val="00E5414E"/>
    <w:rsid w:val="00E54E86"/>
    <w:rsid w:val="00E6097A"/>
    <w:rsid w:val="00E759F6"/>
    <w:rsid w:val="00E978C5"/>
    <w:rsid w:val="00EA1536"/>
    <w:rsid w:val="00EA3E55"/>
    <w:rsid w:val="00EA68B4"/>
    <w:rsid w:val="00EB2BFC"/>
    <w:rsid w:val="00EC3E43"/>
    <w:rsid w:val="00EC45D5"/>
    <w:rsid w:val="00ED62A7"/>
    <w:rsid w:val="00EE569D"/>
    <w:rsid w:val="00EE5746"/>
    <w:rsid w:val="00EE7C6E"/>
    <w:rsid w:val="00EF5B6C"/>
    <w:rsid w:val="00F0782D"/>
    <w:rsid w:val="00F165D2"/>
    <w:rsid w:val="00F2555A"/>
    <w:rsid w:val="00F2567E"/>
    <w:rsid w:val="00F26A6D"/>
    <w:rsid w:val="00F2733A"/>
    <w:rsid w:val="00F30381"/>
    <w:rsid w:val="00F30F6D"/>
    <w:rsid w:val="00F32BFA"/>
    <w:rsid w:val="00F45942"/>
    <w:rsid w:val="00F5052A"/>
    <w:rsid w:val="00F51B1E"/>
    <w:rsid w:val="00F531A0"/>
    <w:rsid w:val="00F56513"/>
    <w:rsid w:val="00F65A52"/>
    <w:rsid w:val="00F66077"/>
    <w:rsid w:val="00F67DA4"/>
    <w:rsid w:val="00F76F7A"/>
    <w:rsid w:val="00F91E81"/>
    <w:rsid w:val="00FC4C03"/>
    <w:rsid w:val="00FE7307"/>
    <w:rsid w:val="00FF5BFD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9D540"/>
  <w14:defaultImageDpi w14:val="330"/>
  <w15:docId w15:val="{08B26603-D0D7-4BCB-A7F0-F3DDEEB2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sid w:val="008909B2"/>
    <w:pPr>
      <w:spacing w:after="120"/>
    </w:pPr>
    <w:rPr>
      <w:rFonts w:ascii="Arial" w:hAnsi="Arial" w:cs="Arial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8909B2"/>
    <w:pPr>
      <w:keepNext/>
      <w:keepLines/>
      <w:numPr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0"/>
    </w:pPr>
    <w:rPr>
      <w:rFonts w:eastAsiaTheme="majorEastAsia" w:cstheme="majorBidi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A85697"/>
    <w:pPr>
      <w:keepNext/>
      <w:keepLines/>
      <w:numPr>
        <w:ilvl w:val="1"/>
        <w:numId w:val="1"/>
      </w:numPr>
      <w:spacing w:before="240" w:after="40"/>
      <w:ind w:left="708" w:hanging="714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5697"/>
    <w:pPr>
      <w:keepNext/>
      <w:keepLines/>
      <w:numPr>
        <w:ilvl w:val="2"/>
        <w:numId w:val="1"/>
      </w:numPr>
      <w:spacing w:before="240" w:after="40"/>
      <w:ind w:left="709" w:hanging="709"/>
      <w:outlineLvl w:val="2"/>
    </w:pPr>
    <w:rPr>
      <w:rFonts w:eastAsiaTheme="majorEastAsia" w:cstheme="majorBidi"/>
      <w:sz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F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FD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5B2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36BC3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6F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C6F48"/>
  </w:style>
  <w:style w:type="paragraph" w:styleId="Fuzeile">
    <w:name w:val="footer"/>
    <w:basedOn w:val="Standard"/>
    <w:link w:val="FuzeileZchn"/>
    <w:uiPriority w:val="99"/>
    <w:unhideWhenUsed/>
    <w:rsid w:val="001C6F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C6F48"/>
  </w:style>
  <w:style w:type="character" w:customStyle="1" w:styleId="berschrift1Zchn">
    <w:name w:val="Überschrift 1 Zchn"/>
    <w:basedOn w:val="Absatz-Standardschriftart"/>
    <w:link w:val="berschrift1"/>
    <w:uiPriority w:val="9"/>
    <w:rsid w:val="008909B2"/>
    <w:rPr>
      <w:rFonts w:ascii="Arial" w:eastAsiaTheme="majorEastAsia" w:hAnsi="Arial" w:cstheme="majorBidi"/>
      <w:sz w:val="32"/>
      <w:szCs w:val="32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5697"/>
    <w:rPr>
      <w:rFonts w:ascii="Arial" w:eastAsiaTheme="majorEastAsia" w:hAnsi="Arial" w:cstheme="majorBidi"/>
      <w:sz w:val="28"/>
      <w:szCs w:val="26"/>
      <w:lang w:val="en-GB" w:eastAsia="en-US"/>
    </w:rPr>
  </w:style>
  <w:style w:type="character" w:styleId="IntensiveHervorhebung">
    <w:name w:val="Intense Emphasis"/>
    <w:basedOn w:val="Absatz-Standardschriftart"/>
    <w:uiPriority w:val="21"/>
    <w:qFormat/>
    <w:rsid w:val="00977891"/>
    <w:rPr>
      <w:i/>
      <w:iCs/>
      <w:color w:val="FF6109"/>
    </w:rPr>
  </w:style>
  <w:style w:type="paragraph" w:styleId="Listenabsatz">
    <w:name w:val="List Paragraph"/>
    <w:basedOn w:val="Standard"/>
    <w:uiPriority w:val="34"/>
    <w:qFormat/>
    <w:rsid w:val="008C4B6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F2AF4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F2AF4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F2AF4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2AF4"/>
    <w:rPr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2AF4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5697"/>
    <w:rPr>
      <w:rFonts w:ascii="Arial" w:eastAsiaTheme="majorEastAsia" w:hAnsi="Arial" w:cstheme="majorBidi"/>
      <w:lang w:val="en-GB" w:eastAsia="en-US"/>
    </w:rPr>
  </w:style>
  <w:style w:type="paragraph" w:styleId="KeinLeerraum">
    <w:name w:val="No Spacing"/>
    <w:uiPriority w:val="1"/>
    <w:rsid w:val="009B3E60"/>
    <w:rPr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05738C"/>
    <w:pPr>
      <w:pBdr>
        <w:bottom w:val="single" w:sz="4" w:space="1" w:color="BFBFBF" w:themeColor="background1" w:themeShade="BF"/>
      </w:pBdr>
      <w:spacing w:before="480" w:after="0"/>
      <w:contextualSpacing/>
      <w:jc w:val="center"/>
    </w:pPr>
    <w:rPr>
      <w:rFonts w:eastAsiaTheme="majorEastAsia" w:cstheme="majorBidi"/>
      <w:color w:val="244061" w:themeColor="accent1" w:themeShade="80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38C"/>
    <w:rPr>
      <w:rFonts w:eastAsiaTheme="majorEastAsia" w:cstheme="majorBidi"/>
      <w:color w:val="244061" w:themeColor="accent1" w:themeShade="80"/>
      <w:spacing w:val="-10"/>
      <w:kern w:val="28"/>
      <w:sz w:val="48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431E"/>
    <w:pPr>
      <w:spacing w:before="480" w:after="0" w:line="276" w:lineRule="auto"/>
      <w:outlineLvl w:val="9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85697"/>
    <w:pPr>
      <w:spacing w:before="120" w:after="0"/>
    </w:pPr>
    <w:rPr>
      <w:bCs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85697"/>
    <w:pPr>
      <w:spacing w:after="0"/>
      <w:ind w:left="220"/>
    </w:pPr>
    <w:rPr>
      <w:bC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85697"/>
    <w:pPr>
      <w:spacing w:after="0"/>
      <w:ind w:left="44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0431E"/>
    <w:pPr>
      <w:spacing w:after="0"/>
      <w:ind w:left="66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0431E"/>
    <w:pPr>
      <w:spacing w:after="0"/>
      <w:ind w:left="88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0431E"/>
    <w:pPr>
      <w:spacing w:after="0"/>
      <w:ind w:left="11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0431E"/>
    <w:pPr>
      <w:spacing w:after="0"/>
      <w:ind w:left="132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0431E"/>
    <w:pPr>
      <w:spacing w:after="0"/>
      <w:ind w:left="154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0431E"/>
    <w:pPr>
      <w:spacing w:after="0"/>
      <w:ind w:left="1760"/>
    </w:pPr>
    <w:rPr>
      <w:szCs w:val="20"/>
    </w:rPr>
  </w:style>
  <w:style w:type="paragraph" w:customStyle="1" w:styleId="Tableaucentr">
    <w:name w:val="Tableau centré"/>
    <w:basedOn w:val="Standard"/>
    <w:rsid w:val="00B30F44"/>
    <w:pPr>
      <w:overflowPunct w:val="0"/>
      <w:autoSpaceDE w:val="0"/>
      <w:autoSpaceDN w:val="0"/>
      <w:adjustRightInd w:val="0"/>
      <w:spacing w:before="120"/>
      <w:jc w:val="center"/>
      <w:textAlignment w:val="baseline"/>
    </w:pPr>
    <w:rPr>
      <w:rFonts w:eastAsia="Times New Roman" w:cs="Times New Roman"/>
      <w:lang w:val="en-US" w:eastAsia="en-US"/>
    </w:rPr>
  </w:style>
  <w:style w:type="paragraph" w:customStyle="1" w:styleId="Texte2">
    <w:name w:val="Texte 2"/>
    <w:basedOn w:val="Standard"/>
    <w:rsid w:val="0003626A"/>
    <w:pPr>
      <w:overflowPunct w:val="0"/>
      <w:autoSpaceDE w:val="0"/>
      <w:autoSpaceDN w:val="0"/>
      <w:adjustRightInd w:val="0"/>
      <w:spacing w:after="240"/>
      <w:ind w:left="600"/>
      <w:jc w:val="both"/>
      <w:textAlignment w:val="baseline"/>
    </w:pPr>
    <w:rPr>
      <w:rFonts w:eastAsia="Times New Roman" w:cs="Times New Roman"/>
      <w:lang w:val="en-US" w:eastAsia="en-US"/>
    </w:rPr>
  </w:style>
  <w:style w:type="paragraph" w:customStyle="1" w:styleId="Texte3">
    <w:name w:val="Texte 3"/>
    <w:basedOn w:val="Texte2"/>
    <w:rsid w:val="0003626A"/>
    <w:pPr>
      <w:ind w:left="1200"/>
    </w:pPr>
  </w:style>
  <w:style w:type="paragraph" w:styleId="Funotentext">
    <w:name w:val="footnote text"/>
    <w:basedOn w:val="Standard"/>
    <w:link w:val="FunotentextZchn"/>
    <w:rsid w:val="0003626A"/>
    <w:pPr>
      <w:tabs>
        <w:tab w:val="left" w:pos="400"/>
      </w:tabs>
      <w:overflowPunct w:val="0"/>
      <w:autoSpaceDE w:val="0"/>
      <w:autoSpaceDN w:val="0"/>
      <w:adjustRightInd w:val="0"/>
      <w:spacing w:after="40"/>
      <w:ind w:left="400" w:hanging="400"/>
      <w:jc w:val="both"/>
      <w:textAlignment w:val="baseline"/>
    </w:pPr>
    <w:rPr>
      <w:rFonts w:eastAsia="Times New Roman" w:cs="Times New Roman"/>
      <w:lang w:val="en-US" w:eastAsia="en-US"/>
    </w:rPr>
  </w:style>
  <w:style w:type="character" w:customStyle="1" w:styleId="FunotentextZchn">
    <w:name w:val="Fußnotentext Zchn"/>
    <w:basedOn w:val="Absatz-Standardschriftart"/>
    <w:link w:val="Funotentext"/>
    <w:rsid w:val="0003626A"/>
    <w:rPr>
      <w:rFonts w:ascii="Arial" w:eastAsia="Times New Roman" w:hAnsi="Arial" w:cs="Times New Roman"/>
      <w:sz w:val="20"/>
      <w:lang w:val="en-US" w:eastAsia="en-US"/>
    </w:rPr>
  </w:style>
  <w:style w:type="character" w:styleId="Funotenzeichen">
    <w:name w:val="footnote reference"/>
    <w:rsid w:val="0003626A"/>
    <w:rPr>
      <w:vertAlign w:val="superscript"/>
    </w:rPr>
  </w:style>
  <w:style w:type="paragraph" w:customStyle="1" w:styleId="msonormal0">
    <w:name w:val="msonormal"/>
    <w:basedOn w:val="Standard"/>
    <w:rsid w:val="001B72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ssa%20Rolls\Google%20Drive\QMS_Freigabe\07-Documentation_Control\07_03_TEMP\TEMP-704-SOP_Templat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5D739F3BC8B041BEC32726413914FF" ma:contentTypeVersion="2" ma:contentTypeDescription="Ein neues Dokument erstellen." ma:contentTypeScope="" ma:versionID="b4b12da799c9a5e83ca26f3ac5a619d2">
  <xsd:schema xmlns:xsd="http://www.w3.org/2001/XMLSchema" xmlns:xs="http://www.w3.org/2001/XMLSchema" xmlns:p="http://schemas.microsoft.com/office/2006/metadata/properties" xmlns:ns2="8366111b-f1ea-4f5a-adba-a6f218a56daf" targetNamespace="http://schemas.microsoft.com/office/2006/metadata/properties" ma:root="true" ma:fieldsID="273005a72398a6bdfce2026cf642e51a" ns2:_="">
    <xsd:import namespace="8366111b-f1ea-4f5a-adba-a6f218a56da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6111b-f1ea-4f5a-adba-a6f218a56da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844318-D697-46BE-A98B-AE22176FB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6111b-f1ea-4f5a-adba-a6f218a56d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C57658-F63B-4851-891C-9CF007E82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5281C-66CB-44DE-A9FA-A67B484C7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D79F64-D675-4E25-81C7-1F5552D9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TEMP-704-SOP_Template</Template>
  <TotalTime>0</TotalTime>
  <Pages>28</Pages>
  <Words>4249</Words>
  <Characters>26772</Characters>
  <Application>Microsoft Office Word</Application>
  <DocSecurity>0</DocSecurity>
  <Lines>223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Bero Enterpsie UG</Company>
  <LinksUpToDate>false</LinksUpToDate>
  <CharactersWithSpaces>30960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Rolls</dc:creator>
  <cp:keywords/>
  <dc:description/>
  <cp:lastModifiedBy>Marissa Rolls</cp:lastModifiedBy>
  <cp:revision>3</cp:revision>
  <cp:lastPrinted>2017-05-11T12:07:00Z</cp:lastPrinted>
  <dcterms:created xsi:type="dcterms:W3CDTF">2020-01-13T13:10:00Z</dcterms:created>
  <dcterms:modified xsi:type="dcterms:W3CDTF">2020-01-13T13:57:00Z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0x010100DF5D739F3BC8B041BEC32726413914FF</vt:lpwstr>
  </property>
</Properties>
</file>